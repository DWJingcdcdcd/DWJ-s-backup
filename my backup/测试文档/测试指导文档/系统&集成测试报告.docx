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FF8" w:rsidRDefault="00170FF8">
      <w:pPr>
        <w:tabs>
          <w:tab w:val="left" w:pos="390"/>
        </w:tabs>
        <w:spacing w:before="220" w:after="110" w:line="360" w:lineRule="exact"/>
        <w:ind w:left="390" w:hanging="390"/>
        <w:rPr>
          <w:rFonts w:eastAsia="仿宋_GB2312"/>
          <w:b/>
          <w:bCs/>
          <w:sz w:val="28"/>
          <w:szCs w:val="28"/>
        </w:rPr>
      </w:pPr>
    </w:p>
    <w:p w:rsidR="00170FF8" w:rsidRDefault="00170FF8">
      <w:pPr>
        <w:tabs>
          <w:tab w:val="left" w:pos="390"/>
        </w:tabs>
        <w:spacing w:before="220" w:after="110" w:line="360" w:lineRule="exact"/>
        <w:ind w:left="390" w:hanging="390"/>
        <w:rPr>
          <w:rFonts w:eastAsia="仿宋_GB2312"/>
          <w:b/>
          <w:bCs/>
          <w:sz w:val="32"/>
          <w:szCs w:val="32"/>
        </w:rPr>
      </w:pPr>
    </w:p>
    <w:p w:rsidR="00170FF8" w:rsidRDefault="00170FF8">
      <w:pPr>
        <w:tabs>
          <w:tab w:val="left" w:pos="390"/>
        </w:tabs>
        <w:spacing w:before="220" w:after="110" w:line="360" w:lineRule="exact"/>
        <w:ind w:left="390" w:hanging="390"/>
        <w:rPr>
          <w:rFonts w:eastAsia="仿宋_GB2312"/>
          <w:b/>
          <w:bCs/>
          <w:sz w:val="32"/>
          <w:szCs w:val="32"/>
        </w:rPr>
      </w:pPr>
    </w:p>
    <w:p w:rsidR="00170FF8" w:rsidRDefault="00170FF8">
      <w:pPr>
        <w:tabs>
          <w:tab w:val="left" w:pos="390"/>
        </w:tabs>
        <w:spacing w:before="220" w:after="110" w:line="360" w:lineRule="exact"/>
        <w:ind w:left="390" w:hanging="390"/>
        <w:rPr>
          <w:rFonts w:eastAsia="仿宋_GB2312"/>
          <w:b/>
          <w:bCs/>
          <w:sz w:val="32"/>
          <w:szCs w:val="32"/>
        </w:rPr>
      </w:pPr>
    </w:p>
    <w:p w:rsidR="00170FF8" w:rsidRDefault="004718F4">
      <w:pPr>
        <w:jc w:val="center"/>
        <w:rPr>
          <w:rFonts w:ascii="黑体" w:eastAsia="黑体" w:hAnsi="黑体" w:cs="黑体"/>
          <w:b/>
          <w:bCs/>
          <w:sz w:val="48"/>
          <w:szCs w:val="4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XXXXX</w:t>
      </w:r>
      <w:r w:rsidR="000C4A16">
        <w:rPr>
          <w:rFonts w:ascii="黑体" w:eastAsia="黑体" w:hAnsi="黑体" w:cs="黑体" w:hint="eastAsia"/>
          <w:b/>
          <w:bCs/>
          <w:sz w:val="48"/>
          <w:szCs w:val="48"/>
        </w:rPr>
        <w:t>有限公司</w:t>
      </w:r>
    </w:p>
    <w:p w:rsidR="00170FF8" w:rsidRDefault="00170FF8">
      <w:pPr>
        <w:tabs>
          <w:tab w:val="left" w:pos="390"/>
        </w:tabs>
        <w:spacing w:before="220" w:after="110" w:line="360" w:lineRule="exact"/>
        <w:ind w:left="390" w:hanging="390"/>
        <w:jc w:val="center"/>
        <w:rPr>
          <w:rFonts w:eastAsia="仿宋_GB2312"/>
          <w:b/>
          <w:bCs/>
          <w:sz w:val="32"/>
          <w:szCs w:val="32"/>
        </w:rPr>
      </w:pPr>
    </w:p>
    <w:p w:rsidR="00170FF8" w:rsidRDefault="00170FF8">
      <w:pPr>
        <w:tabs>
          <w:tab w:val="left" w:pos="390"/>
        </w:tabs>
        <w:spacing w:before="220" w:after="110" w:line="360" w:lineRule="exact"/>
        <w:ind w:left="390" w:hanging="390"/>
        <w:jc w:val="center"/>
        <w:rPr>
          <w:rFonts w:eastAsia="仿宋_GB2312"/>
          <w:b/>
          <w:bCs/>
          <w:sz w:val="32"/>
          <w:szCs w:val="32"/>
        </w:rPr>
      </w:pPr>
    </w:p>
    <w:p w:rsidR="00170FF8" w:rsidRDefault="000C4A16">
      <w:pPr>
        <w:tabs>
          <w:tab w:val="left" w:pos="390"/>
        </w:tabs>
        <w:spacing w:before="220" w:after="110" w:line="360" w:lineRule="exact"/>
        <w:ind w:left="390" w:hanging="390"/>
        <w:jc w:val="center"/>
        <w:rPr>
          <w:rFonts w:asciiTheme="minorEastAsia" w:eastAsia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bCs/>
          <w:sz w:val="32"/>
          <w:szCs w:val="32"/>
        </w:rPr>
        <w:t>系统</w:t>
      </w:r>
      <w:r>
        <w:rPr>
          <w:rFonts w:asciiTheme="minorEastAsia" w:eastAsiaTheme="minorEastAsia" w:hAnsiTheme="minorEastAsia" w:cstheme="minorEastAsia" w:hint="eastAsia"/>
          <w:b/>
          <w:bCs/>
          <w:sz w:val="32"/>
          <w:szCs w:val="32"/>
        </w:rPr>
        <w:t>&amp;</w:t>
      </w:r>
      <w:r>
        <w:rPr>
          <w:rFonts w:asciiTheme="minorEastAsia" w:eastAsiaTheme="minorEastAsia" w:hAnsiTheme="minorEastAsia" w:cstheme="minorEastAsia" w:hint="eastAsia"/>
          <w:b/>
          <w:bCs/>
          <w:sz w:val="32"/>
          <w:szCs w:val="32"/>
        </w:rPr>
        <w:t>集成测试报告</w:t>
      </w:r>
    </w:p>
    <w:p w:rsidR="00170FF8" w:rsidRDefault="00170FF8">
      <w:pPr>
        <w:tabs>
          <w:tab w:val="left" w:pos="390"/>
        </w:tabs>
        <w:spacing w:before="220" w:after="110" w:line="360" w:lineRule="exact"/>
        <w:ind w:left="390" w:hanging="390"/>
        <w:rPr>
          <w:rFonts w:eastAsia="仿宋_GB2312"/>
          <w:b/>
          <w:bCs/>
          <w:sz w:val="32"/>
          <w:szCs w:val="32"/>
        </w:rPr>
      </w:pPr>
    </w:p>
    <w:p w:rsidR="00170FF8" w:rsidRDefault="00170FF8">
      <w:pPr>
        <w:tabs>
          <w:tab w:val="left" w:pos="390"/>
        </w:tabs>
        <w:spacing w:before="220" w:after="110" w:line="360" w:lineRule="exact"/>
        <w:ind w:left="390" w:hanging="390"/>
        <w:rPr>
          <w:rFonts w:eastAsia="仿宋_GB2312"/>
          <w:b/>
          <w:bCs/>
          <w:sz w:val="32"/>
          <w:szCs w:val="32"/>
        </w:rPr>
      </w:pPr>
    </w:p>
    <w:p w:rsidR="00170FF8" w:rsidRDefault="00170FF8">
      <w:pPr>
        <w:tabs>
          <w:tab w:val="left" w:pos="390"/>
        </w:tabs>
        <w:spacing w:before="220" w:after="110" w:line="360" w:lineRule="exact"/>
        <w:ind w:left="390" w:hanging="390"/>
        <w:rPr>
          <w:rFonts w:eastAsia="仿宋_GB2312"/>
          <w:b/>
          <w:bCs/>
          <w:sz w:val="32"/>
          <w:szCs w:val="32"/>
        </w:rPr>
      </w:pPr>
    </w:p>
    <w:p w:rsidR="00170FF8" w:rsidRDefault="00170FF8">
      <w:pPr>
        <w:tabs>
          <w:tab w:val="left" w:pos="390"/>
        </w:tabs>
        <w:spacing w:before="220" w:after="110" w:line="360" w:lineRule="exact"/>
        <w:ind w:left="390" w:hanging="390"/>
        <w:rPr>
          <w:rFonts w:eastAsia="仿宋_GB2312"/>
          <w:b/>
          <w:bCs/>
          <w:sz w:val="32"/>
          <w:szCs w:val="32"/>
        </w:rPr>
      </w:pPr>
    </w:p>
    <w:p w:rsidR="00170FF8" w:rsidRDefault="00170FF8">
      <w:pPr>
        <w:tabs>
          <w:tab w:val="left" w:pos="390"/>
        </w:tabs>
        <w:spacing w:before="220" w:after="110" w:line="360" w:lineRule="exact"/>
        <w:ind w:left="390" w:hanging="390"/>
        <w:rPr>
          <w:rFonts w:eastAsia="仿宋_GB2312"/>
          <w:b/>
          <w:bCs/>
          <w:sz w:val="32"/>
          <w:szCs w:val="32"/>
        </w:rPr>
      </w:pPr>
    </w:p>
    <w:p w:rsidR="00170FF8" w:rsidRDefault="000C4A16">
      <w:pPr>
        <w:ind w:firstLineChars="100" w:firstLine="442"/>
        <w:rPr>
          <w:b/>
          <w:bCs/>
          <w:sz w:val="44"/>
          <w:szCs w:val="44"/>
        </w:rPr>
      </w:pPr>
      <w:r>
        <w:rPr>
          <w:rFonts w:ascii="黑体" w:eastAsia="黑体" w:cs="黑体" w:hint="eastAsia"/>
          <w:b/>
          <w:bCs/>
          <w:sz w:val="44"/>
          <w:szCs w:val="44"/>
          <w:lang w:val="zh-CN"/>
        </w:rPr>
        <w:t>项目名称：</w:t>
      </w:r>
      <w:r>
        <w:rPr>
          <w:rFonts w:ascii="黑体" w:eastAsia="黑体" w:cs="黑体" w:hint="eastAsia"/>
          <w:b/>
          <w:bCs/>
          <w:sz w:val="44"/>
          <w:szCs w:val="44"/>
          <w:u w:val="single"/>
        </w:rPr>
        <w:t xml:space="preserve">    </w:t>
      </w:r>
      <w:r w:rsidR="004718F4">
        <w:rPr>
          <w:rFonts w:ascii="宋体" w:cs="宋体" w:hint="eastAsia"/>
          <w:b/>
          <w:bCs/>
          <w:sz w:val="44"/>
          <w:szCs w:val="44"/>
          <w:u w:val="single"/>
          <w:lang w:val="zh-CN"/>
        </w:rPr>
        <w:t xml:space="preserve">                </w:t>
      </w:r>
      <w:r>
        <w:rPr>
          <w:rFonts w:ascii="宋体" w:cs="宋体" w:hint="eastAsia"/>
          <w:b/>
          <w:bCs/>
          <w:sz w:val="44"/>
          <w:szCs w:val="44"/>
          <w:u w:val="single"/>
        </w:rPr>
        <w:t xml:space="preserve">    </w:t>
      </w:r>
    </w:p>
    <w:p w:rsidR="00170FF8" w:rsidRDefault="00170FF8">
      <w:pPr>
        <w:ind w:left="3101" w:hanging="1401"/>
        <w:rPr>
          <w:b/>
          <w:bCs/>
        </w:rPr>
      </w:pPr>
    </w:p>
    <w:p w:rsidR="00170FF8" w:rsidRDefault="000C4A16">
      <w:pPr>
        <w:tabs>
          <w:tab w:val="left" w:pos="142"/>
        </w:tabs>
        <w:spacing w:before="220" w:after="110" w:line="360" w:lineRule="exact"/>
        <w:ind w:firstLineChars="100" w:firstLine="442"/>
        <w:rPr>
          <w:rFonts w:ascii="宋体" w:cs="宋体"/>
          <w:b/>
          <w:bCs/>
          <w:sz w:val="44"/>
          <w:szCs w:val="44"/>
          <w:u w:val="single"/>
        </w:rPr>
      </w:pPr>
      <w:r>
        <w:rPr>
          <w:rFonts w:ascii="黑体" w:eastAsia="黑体" w:cs="黑体" w:hint="eastAsia"/>
          <w:b/>
          <w:bCs/>
          <w:sz w:val="44"/>
          <w:szCs w:val="44"/>
          <w:lang w:val="zh-CN"/>
        </w:rPr>
        <w:t>项目编号</w:t>
      </w:r>
      <w:r>
        <w:rPr>
          <w:rFonts w:ascii="黑体" w:eastAsia="黑体" w:cs="黑体" w:hint="eastAsia"/>
          <w:b/>
          <w:bCs/>
          <w:sz w:val="44"/>
          <w:szCs w:val="44"/>
        </w:rPr>
        <w:t>：</w:t>
      </w:r>
      <w:r>
        <w:rPr>
          <w:rFonts w:ascii="黑体" w:eastAsia="黑体" w:cs="黑体" w:hint="eastAsia"/>
          <w:b/>
          <w:bCs/>
          <w:sz w:val="44"/>
          <w:szCs w:val="44"/>
          <w:u w:val="single"/>
        </w:rPr>
        <w:t xml:space="preserve">        </w:t>
      </w:r>
      <w:r w:rsidR="004718F4">
        <w:rPr>
          <w:rFonts w:ascii="宋体" w:cs="宋体" w:hint="eastAsia"/>
          <w:b/>
          <w:bCs/>
          <w:sz w:val="44"/>
          <w:szCs w:val="44"/>
          <w:u w:val="single"/>
        </w:rPr>
        <w:t xml:space="preserve">       </w:t>
      </w:r>
      <w:r>
        <w:rPr>
          <w:rFonts w:ascii="宋体" w:cs="宋体" w:hint="eastAsia"/>
          <w:b/>
          <w:bCs/>
          <w:sz w:val="44"/>
          <w:szCs w:val="44"/>
          <w:u w:val="single"/>
        </w:rPr>
        <w:t xml:space="preserve">         </w:t>
      </w:r>
    </w:p>
    <w:p w:rsidR="00170FF8" w:rsidRDefault="00170FF8">
      <w:pPr>
        <w:ind w:left="120" w:hanging="35"/>
        <w:jc w:val="center"/>
        <w:rPr>
          <w:rFonts w:ascii="宋体"/>
          <w:b/>
        </w:rPr>
      </w:pPr>
    </w:p>
    <w:p w:rsidR="00170FF8" w:rsidRDefault="00170FF8">
      <w:pPr>
        <w:ind w:left="120" w:hanging="35"/>
        <w:jc w:val="center"/>
        <w:rPr>
          <w:rFonts w:ascii="宋体"/>
          <w:b/>
        </w:rPr>
      </w:pPr>
    </w:p>
    <w:p w:rsidR="00170FF8" w:rsidRDefault="00170FF8">
      <w:pPr>
        <w:ind w:left="120" w:hanging="35"/>
        <w:jc w:val="center"/>
        <w:rPr>
          <w:rFonts w:ascii="宋体"/>
          <w:b/>
        </w:rPr>
      </w:pPr>
    </w:p>
    <w:p w:rsidR="00170FF8" w:rsidRDefault="00170FF8">
      <w:pPr>
        <w:ind w:left="120" w:hanging="35"/>
        <w:jc w:val="center"/>
        <w:rPr>
          <w:rFonts w:ascii="宋体"/>
          <w:b/>
        </w:rPr>
      </w:pPr>
    </w:p>
    <w:p w:rsidR="00170FF8" w:rsidRDefault="00170FF8">
      <w:pPr>
        <w:ind w:left="120" w:hanging="35"/>
        <w:jc w:val="center"/>
        <w:rPr>
          <w:rFonts w:ascii="宋体"/>
          <w:b/>
        </w:rPr>
      </w:pPr>
    </w:p>
    <w:p w:rsidR="00170FF8" w:rsidRDefault="00170FF8">
      <w:pPr>
        <w:ind w:left="120" w:hanging="35"/>
        <w:jc w:val="center"/>
        <w:rPr>
          <w:rFonts w:ascii="宋体"/>
          <w:b/>
        </w:rPr>
      </w:pPr>
    </w:p>
    <w:p w:rsidR="00170FF8" w:rsidRDefault="00170FF8">
      <w:pPr>
        <w:ind w:left="120" w:hanging="35"/>
        <w:jc w:val="center"/>
        <w:rPr>
          <w:rFonts w:ascii="宋体"/>
          <w:b/>
        </w:rPr>
      </w:pPr>
    </w:p>
    <w:p w:rsidR="00170FF8" w:rsidRDefault="00170FF8">
      <w:pPr>
        <w:ind w:left="120" w:hanging="35"/>
        <w:jc w:val="center"/>
        <w:rPr>
          <w:rFonts w:ascii="宋体"/>
          <w:b/>
        </w:rPr>
      </w:pPr>
    </w:p>
    <w:p w:rsidR="00170FF8" w:rsidRDefault="00170FF8">
      <w:pPr>
        <w:rPr>
          <w:rFonts w:ascii="宋体"/>
          <w:b/>
        </w:rPr>
      </w:pPr>
    </w:p>
    <w:p w:rsidR="00170FF8" w:rsidRDefault="00170FF8">
      <w:pPr>
        <w:ind w:left="120" w:hanging="35"/>
        <w:jc w:val="center"/>
        <w:rPr>
          <w:rFonts w:ascii="宋体"/>
          <w:b/>
        </w:rPr>
      </w:pPr>
    </w:p>
    <w:p w:rsidR="00170FF8" w:rsidRDefault="000C4A16">
      <w:pPr>
        <w:ind w:left="120" w:hanging="35"/>
        <w:jc w:val="center"/>
        <w:rPr>
          <w:rFonts w:ascii="宋体"/>
          <w:b/>
        </w:rPr>
      </w:pPr>
      <w:r>
        <w:rPr>
          <w:rFonts w:ascii="宋体" w:hint="eastAsia"/>
          <w:b/>
        </w:rPr>
        <w:t>版本更新记录</w:t>
      </w:r>
    </w:p>
    <w:p w:rsidR="00170FF8" w:rsidRDefault="00170FF8">
      <w:pPr>
        <w:tabs>
          <w:tab w:val="left" w:pos="390"/>
        </w:tabs>
        <w:spacing w:before="220" w:after="110" w:line="360" w:lineRule="exact"/>
        <w:ind w:left="390" w:hanging="390"/>
        <w:jc w:val="center"/>
        <w:rPr>
          <w:b/>
          <w:bCs/>
          <w:sz w:val="36"/>
          <w:szCs w:val="36"/>
        </w:rPr>
      </w:pPr>
    </w:p>
    <w:tbl>
      <w:tblPr>
        <w:tblW w:w="852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4A0"/>
      </w:tblPr>
      <w:tblGrid>
        <w:gridCol w:w="1383"/>
        <w:gridCol w:w="321"/>
        <w:gridCol w:w="491"/>
        <w:gridCol w:w="913"/>
        <w:gridCol w:w="1917"/>
        <w:gridCol w:w="655"/>
        <w:gridCol w:w="1138"/>
        <w:gridCol w:w="1710"/>
      </w:tblGrid>
      <w:tr w:rsidR="00170FF8">
        <w:trPr>
          <w:cantSplit/>
        </w:trPr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FF8" w:rsidRDefault="000C4A1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文档标识：</w:t>
            </w:r>
          </w:p>
        </w:tc>
        <w:tc>
          <w:tcPr>
            <w:tcW w:w="33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FF8" w:rsidRDefault="000C4A16">
            <w:pPr>
              <w:jc w:val="center"/>
              <w:rPr>
                <w:rFonts w:ascii="宋体" w:hAnsi="宋体" w:cs="宋体"/>
                <w:b/>
                <w:bCs/>
                <w:i/>
                <w:iCs/>
              </w:rPr>
            </w:pPr>
            <w:r>
              <w:rPr>
                <w:rFonts w:ascii="宋体" w:hAnsi="宋体" w:cs="宋体" w:hint="eastAsia"/>
              </w:rPr>
              <w:t>DE-3D-I</w:t>
            </w:r>
          </w:p>
        </w:tc>
        <w:tc>
          <w:tcPr>
            <w:tcW w:w="1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FF8" w:rsidRDefault="000C4A1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当前版本：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FF8" w:rsidRDefault="000C4A1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</w:rPr>
              <w:t>V1.0</w:t>
            </w:r>
          </w:p>
        </w:tc>
      </w:tr>
      <w:tr w:rsidR="00170FF8">
        <w:trPr>
          <w:cantSplit/>
        </w:trPr>
        <w:tc>
          <w:tcPr>
            <w:tcW w:w="17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FF8" w:rsidRDefault="000C4A1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当前状态：</w:t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FF8" w:rsidRDefault="000C4A1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草稿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0FF8" w:rsidRDefault="00170FF8">
            <w:pPr>
              <w:ind w:firstLineChars="300" w:firstLine="720"/>
              <w:rPr>
                <w:rFonts w:ascii="宋体" w:hAnsi="宋体" w:cs="宋体"/>
              </w:rPr>
            </w:pPr>
          </w:p>
        </w:tc>
        <w:tc>
          <w:tcPr>
            <w:tcW w:w="1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FF8" w:rsidRDefault="000C4A1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编写人：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FF8" w:rsidRDefault="00170FF8">
            <w:pPr>
              <w:jc w:val="center"/>
              <w:rPr>
                <w:rFonts w:ascii="宋体" w:hAnsi="宋体" w:cs="宋体"/>
              </w:rPr>
            </w:pPr>
          </w:p>
        </w:tc>
      </w:tr>
      <w:tr w:rsidR="00170FF8">
        <w:trPr>
          <w:cantSplit/>
        </w:trPr>
        <w:tc>
          <w:tcPr>
            <w:tcW w:w="17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FF8" w:rsidRDefault="00170FF8">
            <w:pPr>
              <w:rPr>
                <w:rFonts w:ascii="宋体" w:hAnsi="宋体" w:cs="宋体"/>
              </w:rPr>
            </w:pPr>
          </w:p>
        </w:tc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FF8" w:rsidRDefault="000C4A1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发布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FF8" w:rsidRDefault="00170FF8">
            <w:pPr>
              <w:rPr>
                <w:rFonts w:ascii="宋体" w:hAnsi="宋体" w:cs="宋体"/>
              </w:rPr>
            </w:pPr>
          </w:p>
        </w:tc>
        <w:tc>
          <w:tcPr>
            <w:tcW w:w="1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FF8" w:rsidRDefault="000C4A1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发布日期：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FF8" w:rsidRDefault="00170FF8">
            <w:pPr>
              <w:rPr>
                <w:rFonts w:ascii="宋体" w:hAnsi="宋体" w:cs="宋体"/>
              </w:rPr>
            </w:pPr>
          </w:p>
        </w:tc>
      </w:tr>
      <w:tr w:rsidR="00170FF8">
        <w:tc>
          <w:tcPr>
            <w:tcW w:w="85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FF8" w:rsidRDefault="000C4A1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修改记录</w:t>
            </w:r>
          </w:p>
        </w:tc>
      </w:tr>
      <w:tr w:rsidR="00170FF8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170FF8" w:rsidRDefault="000C4A1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日期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170FF8" w:rsidRDefault="000C4A1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版本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170FF8" w:rsidRDefault="000C4A1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作者</w:t>
            </w:r>
          </w:p>
        </w:tc>
        <w:tc>
          <w:tcPr>
            <w:tcW w:w="2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170FF8" w:rsidRDefault="000C4A1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修改内容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170FF8" w:rsidRDefault="000C4A1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评审号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170FF8" w:rsidRDefault="000C4A1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变更控制号</w:t>
            </w:r>
          </w:p>
        </w:tc>
      </w:tr>
      <w:tr w:rsidR="00170FF8">
        <w:trPr>
          <w:trHeight w:val="285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170FF8" w:rsidRDefault="00170FF8">
            <w:pPr>
              <w:rPr>
                <w:rFonts w:ascii="宋体" w:hAnsi="宋体" w:cs="宋体"/>
              </w:rPr>
            </w:pP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170FF8" w:rsidRDefault="00170FF8">
            <w:pPr>
              <w:rPr>
                <w:rFonts w:ascii="宋体" w:hAnsi="宋体" w:cs="宋体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170FF8" w:rsidRDefault="00170FF8">
            <w:pPr>
              <w:rPr>
                <w:rFonts w:ascii="宋体" w:hAnsi="宋体" w:cs="宋体"/>
              </w:rPr>
            </w:pPr>
          </w:p>
        </w:tc>
        <w:tc>
          <w:tcPr>
            <w:tcW w:w="2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170FF8" w:rsidRDefault="000C4A1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170FF8" w:rsidRDefault="00170FF8">
            <w:pPr>
              <w:rPr>
                <w:rFonts w:ascii="宋体" w:hAnsi="宋体" w:cs="宋体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170FF8" w:rsidRDefault="00170FF8">
            <w:pPr>
              <w:rPr>
                <w:rFonts w:ascii="宋体" w:hAnsi="宋体" w:cs="宋体"/>
              </w:rPr>
            </w:pPr>
          </w:p>
        </w:tc>
      </w:tr>
      <w:tr w:rsidR="00170FF8">
        <w:trPr>
          <w:trHeight w:val="300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170FF8" w:rsidRDefault="00170FF8">
            <w:pPr>
              <w:rPr>
                <w:rFonts w:ascii="宋体" w:hAnsi="宋体" w:cs="宋体"/>
              </w:rPr>
            </w:pP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170FF8" w:rsidRDefault="00170FF8">
            <w:pPr>
              <w:rPr>
                <w:rFonts w:ascii="宋体" w:hAnsi="宋体" w:cs="宋体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170FF8" w:rsidRDefault="00170FF8">
            <w:pPr>
              <w:rPr>
                <w:rFonts w:ascii="宋体" w:hAnsi="宋体" w:cs="宋体"/>
              </w:rPr>
            </w:pPr>
          </w:p>
        </w:tc>
        <w:tc>
          <w:tcPr>
            <w:tcW w:w="2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170FF8" w:rsidRDefault="00170FF8">
            <w:pPr>
              <w:rPr>
                <w:rFonts w:ascii="宋体" w:hAnsi="宋体" w:cs="宋体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170FF8" w:rsidRDefault="00170FF8">
            <w:pPr>
              <w:rPr>
                <w:rFonts w:ascii="宋体" w:hAnsi="宋体" w:cs="宋体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170FF8" w:rsidRDefault="00170FF8">
            <w:pPr>
              <w:rPr>
                <w:rFonts w:ascii="宋体" w:hAnsi="宋体" w:cs="宋体"/>
              </w:rPr>
            </w:pPr>
          </w:p>
        </w:tc>
      </w:tr>
    </w:tbl>
    <w:p w:rsidR="00170FF8" w:rsidRDefault="00170FF8">
      <w:pPr>
        <w:pStyle w:val="a5"/>
        <w:jc w:val="both"/>
        <w:rPr>
          <w:b/>
          <w:bCs/>
        </w:rPr>
      </w:pPr>
    </w:p>
    <w:p w:rsidR="00170FF8" w:rsidRDefault="00170FF8">
      <w:pPr>
        <w:rPr>
          <w:b/>
          <w:bCs/>
          <w:sz w:val="28"/>
        </w:rPr>
      </w:pPr>
    </w:p>
    <w:p w:rsidR="00170FF8" w:rsidRDefault="00170FF8">
      <w:pPr>
        <w:rPr>
          <w:b/>
          <w:bCs/>
          <w:sz w:val="28"/>
        </w:rPr>
      </w:pPr>
    </w:p>
    <w:p w:rsidR="00170FF8" w:rsidRDefault="00170FF8">
      <w:pPr>
        <w:rPr>
          <w:b/>
          <w:bCs/>
          <w:sz w:val="28"/>
        </w:rPr>
      </w:pPr>
    </w:p>
    <w:p w:rsidR="00170FF8" w:rsidRDefault="00170FF8">
      <w:pPr>
        <w:rPr>
          <w:b/>
          <w:bCs/>
          <w:sz w:val="28"/>
        </w:rPr>
      </w:pPr>
    </w:p>
    <w:p w:rsidR="00170FF8" w:rsidRDefault="00170FF8">
      <w:pPr>
        <w:rPr>
          <w:b/>
          <w:bCs/>
          <w:sz w:val="28"/>
        </w:rPr>
      </w:pPr>
    </w:p>
    <w:p w:rsidR="00170FF8" w:rsidRDefault="00170FF8">
      <w:pPr>
        <w:rPr>
          <w:b/>
          <w:bCs/>
          <w:sz w:val="28"/>
        </w:rPr>
        <w:sectPr w:rsidR="00170FF8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70FF8" w:rsidRDefault="00170FF8">
      <w:pPr>
        <w:rPr>
          <w:b/>
          <w:bCs/>
          <w:sz w:val="28"/>
        </w:rPr>
      </w:pPr>
    </w:p>
    <w:p w:rsidR="00170FF8" w:rsidRDefault="000C4A1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录</w:t>
      </w:r>
    </w:p>
    <w:p w:rsidR="00170FF8" w:rsidRDefault="00170FF8">
      <w:pPr>
        <w:pStyle w:val="10"/>
        <w:tabs>
          <w:tab w:val="right" w:leader="dot" w:pos="8306"/>
        </w:tabs>
      </w:pPr>
      <w:r w:rsidRPr="00170FF8">
        <w:rPr>
          <w:b/>
          <w:bCs/>
          <w:sz w:val="28"/>
        </w:rPr>
        <w:fldChar w:fldCharType="begin"/>
      </w:r>
      <w:r w:rsidR="000C4A16">
        <w:rPr>
          <w:b/>
          <w:bCs/>
          <w:sz w:val="28"/>
        </w:rPr>
        <w:instrText xml:space="preserve"> TOC \o "1-3" \h \z \u </w:instrText>
      </w:r>
      <w:r w:rsidRPr="00170FF8">
        <w:rPr>
          <w:b/>
          <w:bCs/>
          <w:sz w:val="28"/>
        </w:rPr>
        <w:fldChar w:fldCharType="separate"/>
      </w:r>
      <w:hyperlink w:anchor="_Toc24059" w:history="1">
        <w:r w:rsidR="000C4A16">
          <w:rPr>
            <w:rFonts w:eastAsia="黑体" w:hint="eastAsia"/>
          </w:rPr>
          <w:t xml:space="preserve">1 </w:t>
        </w:r>
        <w:r w:rsidR="000C4A16">
          <w:rPr>
            <w:rFonts w:hint="eastAsia"/>
          </w:rPr>
          <w:t>引言</w:t>
        </w:r>
        <w:r w:rsidR="000C4A16">
          <w:tab/>
        </w:r>
        <w:r>
          <w:fldChar w:fldCharType="begin"/>
        </w:r>
        <w:r w:rsidR="000C4A16">
          <w:instrText xml:space="preserve"> PAGEREF _Toc24059 </w:instrText>
        </w:r>
        <w:r>
          <w:fldChar w:fldCharType="separate"/>
        </w:r>
        <w:r w:rsidR="000C4A16">
          <w:t>1</w:t>
        </w:r>
        <w:r>
          <w:fldChar w:fldCharType="end"/>
        </w:r>
      </w:hyperlink>
    </w:p>
    <w:p w:rsidR="00170FF8" w:rsidRDefault="00170FF8" w:rsidP="004718F4">
      <w:pPr>
        <w:pStyle w:val="21"/>
        <w:tabs>
          <w:tab w:val="right" w:leader="dot" w:pos="8306"/>
        </w:tabs>
        <w:ind w:left="480"/>
      </w:pPr>
      <w:hyperlink w:anchor="_Toc29804" w:history="1">
        <w:r w:rsidR="000C4A16">
          <w:rPr>
            <w:rFonts w:eastAsia="黑体" w:hint="eastAsia"/>
          </w:rPr>
          <w:t xml:space="preserve">1.1 </w:t>
        </w:r>
        <w:r w:rsidR="000C4A16">
          <w:rPr>
            <w:rFonts w:hint="eastAsia"/>
          </w:rPr>
          <w:t>编写目的</w:t>
        </w:r>
        <w:r w:rsidR="000C4A16">
          <w:tab/>
        </w:r>
        <w:r>
          <w:fldChar w:fldCharType="begin"/>
        </w:r>
        <w:r w:rsidR="000C4A16">
          <w:instrText xml:space="preserve"> PAGEREF _Toc29804 </w:instrText>
        </w:r>
        <w:r>
          <w:fldChar w:fldCharType="separate"/>
        </w:r>
        <w:r w:rsidR="000C4A16">
          <w:t>1</w:t>
        </w:r>
        <w:r>
          <w:fldChar w:fldCharType="end"/>
        </w:r>
      </w:hyperlink>
    </w:p>
    <w:p w:rsidR="00170FF8" w:rsidRDefault="00170FF8" w:rsidP="004718F4">
      <w:pPr>
        <w:pStyle w:val="21"/>
        <w:tabs>
          <w:tab w:val="right" w:leader="dot" w:pos="8306"/>
        </w:tabs>
        <w:ind w:left="480"/>
      </w:pPr>
      <w:hyperlink w:anchor="_Toc3631" w:history="1">
        <w:r w:rsidR="000C4A16">
          <w:rPr>
            <w:rFonts w:eastAsia="黑体" w:hint="eastAsia"/>
          </w:rPr>
          <w:t xml:space="preserve">1.2 </w:t>
        </w:r>
        <w:r w:rsidR="000C4A16">
          <w:rPr>
            <w:rFonts w:hint="eastAsia"/>
          </w:rPr>
          <w:t>背景</w:t>
        </w:r>
        <w:r w:rsidR="000C4A16">
          <w:tab/>
        </w:r>
        <w:r>
          <w:fldChar w:fldCharType="begin"/>
        </w:r>
        <w:r w:rsidR="000C4A16">
          <w:instrText xml:space="preserve"> PAGEREF _Toc3631 </w:instrText>
        </w:r>
        <w:r>
          <w:fldChar w:fldCharType="separate"/>
        </w:r>
        <w:r w:rsidR="000C4A16">
          <w:t>1</w:t>
        </w:r>
        <w:r>
          <w:fldChar w:fldCharType="end"/>
        </w:r>
      </w:hyperlink>
    </w:p>
    <w:p w:rsidR="00170FF8" w:rsidRDefault="00170FF8" w:rsidP="004718F4">
      <w:pPr>
        <w:pStyle w:val="21"/>
        <w:tabs>
          <w:tab w:val="right" w:leader="dot" w:pos="8306"/>
        </w:tabs>
        <w:ind w:left="480"/>
      </w:pPr>
      <w:hyperlink w:anchor="_Toc13782" w:history="1">
        <w:r w:rsidR="000C4A16">
          <w:rPr>
            <w:rFonts w:eastAsia="黑体" w:hint="eastAsia"/>
          </w:rPr>
          <w:t xml:space="preserve">1.3 </w:t>
        </w:r>
        <w:r w:rsidR="000C4A16">
          <w:rPr>
            <w:rFonts w:hint="eastAsia"/>
          </w:rPr>
          <w:t>术语、定义及编写说明</w:t>
        </w:r>
        <w:r w:rsidR="000C4A16">
          <w:tab/>
        </w:r>
        <w:r>
          <w:fldChar w:fldCharType="begin"/>
        </w:r>
        <w:r w:rsidR="000C4A16">
          <w:instrText xml:space="preserve"> PAGEREF _Toc13782 </w:instrText>
        </w:r>
        <w:r>
          <w:fldChar w:fldCharType="separate"/>
        </w:r>
        <w:r w:rsidR="000C4A16">
          <w:t>1</w:t>
        </w:r>
        <w:r>
          <w:fldChar w:fldCharType="end"/>
        </w:r>
      </w:hyperlink>
    </w:p>
    <w:p w:rsidR="00170FF8" w:rsidRDefault="00170FF8" w:rsidP="004718F4">
      <w:pPr>
        <w:pStyle w:val="21"/>
        <w:tabs>
          <w:tab w:val="right" w:leader="dot" w:pos="8306"/>
        </w:tabs>
        <w:ind w:left="480"/>
      </w:pPr>
      <w:hyperlink w:anchor="_Toc31615" w:history="1">
        <w:r w:rsidR="000C4A16">
          <w:rPr>
            <w:rFonts w:eastAsia="黑体" w:hint="eastAsia"/>
          </w:rPr>
          <w:t xml:space="preserve">1.4 </w:t>
        </w:r>
        <w:r w:rsidR="000C4A16">
          <w:rPr>
            <w:rFonts w:hint="eastAsia"/>
          </w:rPr>
          <w:t>测试对象</w:t>
        </w:r>
        <w:r w:rsidR="000C4A16">
          <w:tab/>
        </w:r>
        <w:r>
          <w:fldChar w:fldCharType="begin"/>
        </w:r>
        <w:r w:rsidR="000C4A16">
          <w:instrText xml:space="preserve"> PAGEREF _Toc3</w:instrText>
        </w:r>
        <w:r w:rsidR="000C4A16">
          <w:instrText xml:space="preserve">1615 </w:instrText>
        </w:r>
        <w:r>
          <w:fldChar w:fldCharType="separate"/>
        </w:r>
        <w:r w:rsidR="000C4A16">
          <w:t>2</w:t>
        </w:r>
        <w:r>
          <w:fldChar w:fldCharType="end"/>
        </w:r>
      </w:hyperlink>
    </w:p>
    <w:p w:rsidR="00170FF8" w:rsidRDefault="00170FF8" w:rsidP="004718F4">
      <w:pPr>
        <w:pStyle w:val="21"/>
        <w:tabs>
          <w:tab w:val="right" w:leader="dot" w:pos="8306"/>
        </w:tabs>
        <w:ind w:left="480"/>
      </w:pPr>
      <w:hyperlink w:anchor="_Toc25172" w:history="1">
        <w:r w:rsidR="000C4A16">
          <w:rPr>
            <w:rFonts w:eastAsia="黑体" w:hint="eastAsia"/>
          </w:rPr>
          <w:t xml:space="preserve">1.5 </w:t>
        </w:r>
        <w:r w:rsidR="000C4A16">
          <w:rPr>
            <w:rFonts w:hint="eastAsia"/>
          </w:rPr>
          <w:t>测试阶段</w:t>
        </w:r>
        <w:r w:rsidR="000C4A16">
          <w:tab/>
        </w:r>
        <w:r>
          <w:fldChar w:fldCharType="begin"/>
        </w:r>
        <w:r w:rsidR="000C4A16">
          <w:instrText xml:space="preserve"> PAGEREF _Toc25172 </w:instrText>
        </w:r>
        <w:r>
          <w:fldChar w:fldCharType="separate"/>
        </w:r>
        <w:r w:rsidR="000C4A16">
          <w:t>2</w:t>
        </w:r>
        <w:r>
          <w:fldChar w:fldCharType="end"/>
        </w:r>
      </w:hyperlink>
    </w:p>
    <w:p w:rsidR="00170FF8" w:rsidRDefault="00170FF8" w:rsidP="004718F4">
      <w:pPr>
        <w:pStyle w:val="21"/>
        <w:tabs>
          <w:tab w:val="right" w:leader="dot" w:pos="8306"/>
        </w:tabs>
        <w:ind w:left="480"/>
      </w:pPr>
      <w:hyperlink w:anchor="_Toc32083" w:history="1">
        <w:r w:rsidR="000C4A16">
          <w:rPr>
            <w:rFonts w:eastAsia="黑体" w:hint="eastAsia"/>
          </w:rPr>
          <w:t xml:space="preserve">1.6 </w:t>
        </w:r>
        <w:r w:rsidR="000C4A16">
          <w:rPr>
            <w:rFonts w:hint="eastAsia"/>
          </w:rPr>
          <w:t>测试工具</w:t>
        </w:r>
        <w:r w:rsidR="000C4A16">
          <w:tab/>
        </w:r>
        <w:r>
          <w:fldChar w:fldCharType="begin"/>
        </w:r>
        <w:r w:rsidR="000C4A16">
          <w:instrText xml:space="preserve"> PAGEREF _Toc32083 </w:instrText>
        </w:r>
        <w:r>
          <w:fldChar w:fldCharType="separate"/>
        </w:r>
        <w:r w:rsidR="000C4A16">
          <w:t>2</w:t>
        </w:r>
        <w:r>
          <w:fldChar w:fldCharType="end"/>
        </w:r>
      </w:hyperlink>
    </w:p>
    <w:p w:rsidR="00170FF8" w:rsidRDefault="00170FF8" w:rsidP="004718F4">
      <w:pPr>
        <w:pStyle w:val="21"/>
        <w:tabs>
          <w:tab w:val="right" w:leader="dot" w:pos="8306"/>
        </w:tabs>
        <w:ind w:left="480"/>
      </w:pPr>
      <w:hyperlink w:anchor="_Toc6416" w:history="1">
        <w:r w:rsidR="000C4A16">
          <w:rPr>
            <w:rFonts w:eastAsia="黑体" w:hint="eastAsia"/>
          </w:rPr>
          <w:t xml:space="preserve">1.7 </w:t>
        </w:r>
        <w:r w:rsidR="000C4A16">
          <w:rPr>
            <w:rFonts w:hint="eastAsia"/>
          </w:rPr>
          <w:t>参考资料</w:t>
        </w:r>
        <w:r w:rsidR="000C4A16">
          <w:tab/>
        </w:r>
        <w:r>
          <w:fldChar w:fldCharType="begin"/>
        </w:r>
        <w:r w:rsidR="000C4A16">
          <w:instrText xml:space="preserve"> PAGEREF _Toc6416 </w:instrText>
        </w:r>
        <w:r>
          <w:fldChar w:fldCharType="separate"/>
        </w:r>
        <w:r w:rsidR="000C4A16">
          <w:t>2</w:t>
        </w:r>
        <w:r>
          <w:fldChar w:fldCharType="end"/>
        </w:r>
      </w:hyperlink>
    </w:p>
    <w:p w:rsidR="00170FF8" w:rsidRDefault="00170FF8">
      <w:pPr>
        <w:pStyle w:val="10"/>
        <w:tabs>
          <w:tab w:val="right" w:leader="dot" w:pos="8306"/>
        </w:tabs>
      </w:pPr>
      <w:hyperlink w:anchor="_Toc11807" w:history="1">
        <w:r w:rsidR="000C4A16">
          <w:rPr>
            <w:rFonts w:eastAsia="黑体" w:hint="eastAsia"/>
          </w:rPr>
          <w:t xml:space="preserve">2 </w:t>
        </w:r>
        <w:r w:rsidR="000C4A16">
          <w:rPr>
            <w:rFonts w:hint="eastAsia"/>
          </w:rPr>
          <w:t>测试概要</w:t>
        </w:r>
        <w:r w:rsidR="000C4A16">
          <w:tab/>
        </w:r>
        <w:r>
          <w:fldChar w:fldCharType="begin"/>
        </w:r>
        <w:r w:rsidR="000C4A16">
          <w:instrText xml:space="preserve"> PAGEREF _Toc11807 </w:instrText>
        </w:r>
        <w:r>
          <w:fldChar w:fldCharType="separate"/>
        </w:r>
        <w:r w:rsidR="000C4A16">
          <w:t>3</w:t>
        </w:r>
        <w:r>
          <w:fldChar w:fldCharType="end"/>
        </w:r>
      </w:hyperlink>
    </w:p>
    <w:p w:rsidR="00170FF8" w:rsidRDefault="00170FF8" w:rsidP="004718F4">
      <w:pPr>
        <w:pStyle w:val="21"/>
        <w:tabs>
          <w:tab w:val="right" w:leader="dot" w:pos="8306"/>
        </w:tabs>
        <w:ind w:left="480"/>
      </w:pPr>
      <w:hyperlink w:anchor="_Toc27344" w:history="1">
        <w:r w:rsidR="000C4A16">
          <w:rPr>
            <w:rFonts w:eastAsia="黑体" w:hint="eastAsia"/>
          </w:rPr>
          <w:t xml:space="preserve">2.1 </w:t>
        </w:r>
        <w:r w:rsidR="000C4A16">
          <w:rPr>
            <w:rFonts w:hint="eastAsia"/>
          </w:rPr>
          <w:t>进度回顾</w:t>
        </w:r>
        <w:r w:rsidR="000C4A16">
          <w:tab/>
        </w:r>
        <w:r>
          <w:fldChar w:fldCharType="begin"/>
        </w:r>
        <w:r w:rsidR="000C4A16">
          <w:instrText xml:space="preserve"> PAGEREF _Toc27344 </w:instrText>
        </w:r>
        <w:r>
          <w:fldChar w:fldCharType="separate"/>
        </w:r>
        <w:r w:rsidR="000C4A16">
          <w:t>3</w:t>
        </w:r>
        <w:r>
          <w:fldChar w:fldCharType="end"/>
        </w:r>
      </w:hyperlink>
    </w:p>
    <w:p w:rsidR="00170FF8" w:rsidRDefault="00170FF8" w:rsidP="004718F4">
      <w:pPr>
        <w:pStyle w:val="21"/>
        <w:tabs>
          <w:tab w:val="right" w:leader="dot" w:pos="8306"/>
        </w:tabs>
        <w:ind w:left="480"/>
      </w:pPr>
      <w:hyperlink w:anchor="_Toc25358" w:history="1">
        <w:r w:rsidR="000C4A16">
          <w:rPr>
            <w:rFonts w:eastAsia="黑体" w:hint="eastAsia"/>
          </w:rPr>
          <w:t xml:space="preserve">2.2 </w:t>
        </w:r>
        <w:r w:rsidR="000C4A16">
          <w:rPr>
            <w:rFonts w:hint="eastAsia"/>
          </w:rPr>
          <w:t>测试执行</w:t>
        </w:r>
        <w:r w:rsidR="000C4A16">
          <w:tab/>
        </w:r>
        <w:r>
          <w:fldChar w:fldCharType="begin"/>
        </w:r>
        <w:r w:rsidR="000C4A16">
          <w:instrText xml:space="preserve"> PAGEREF _Toc25358 </w:instrText>
        </w:r>
        <w:r>
          <w:fldChar w:fldCharType="separate"/>
        </w:r>
        <w:r w:rsidR="000C4A16">
          <w:t>3</w:t>
        </w:r>
        <w:r>
          <w:fldChar w:fldCharType="end"/>
        </w:r>
      </w:hyperlink>
    </w:p>
    <w:p w:rsidR="00170FF8" w:rsidRDefault="00170FF8" w:rsidP="004718F4">
      <w:pPr>
        <w:pStyle w:val="21"/>
        <w:tabs>
          <w:tab w:val="right" w:leader="dot" w:pos="8306"/>
        </w:tabs>
        <w:ind w:left="480"/>
      </w:pPr>
      <w:hyperlink w:anchor="_Toc18833" w:history="1">
        <w:r w:rsidR="000C4A16">
          <w:rPr>
            <w:rFonts w:eastAsia="黑体" w:hint="eastAsia"/>
          </w:rPr>
          <w:t xml:space="preserve">2.3 </w:t>
        </w:r>
        <w:r w:rsidR="000C4A16">
          <w:rPr>
            <w:rFonts w:hint="eastAsia"/>
          </w:rPr>
          <w:t>测试用例</w:t>
        </w:r>
        <w:r w:rsidR="000C4A16">
          <w:tab/>
        </w:r>
        <w:r>
          <w:fldChar w:fldCharType="begin"/>
        </w:r>
        <w:r w:rsidR="000C4A16">
          <w:instrText xml:space="preserve"> PAGEREF _Toc18833 </w:instrText>
        </w:r>
        <w:r>
          <w:fldChar w:fldCharType="separate"/>
        </w:r>
        <w:r w:rsidR="000C4A16">
          <w:t>4</w:t>
        </w:r>
        <w:r>
          <w:fldChar w:fldCharType="end"/>
        </w:r>
      </w:hyperlink>
    </w:p>
    <w:p w:rsidR="00170FF8" w:rsidRDefault="00170FF8" w:rsidP="004718F4">
      <w:pPr>
        <w:pStyle w:val="30"/>
        <w:tabs>
          <w:tab w:val="right" w:leader="dot" w:pos="8306"/>
        </w:tabs>
        <w:ind w:left="960"/>
      </w:pPr>
      <w:hyperlink w:anchor="_Toc22975" w:history="1">
        <w:r w:rsidR="000C4A16">
          <w:rPr>
            <w:rFonts w:eastAsia="黑体" w:hint="eastAsia"/>
          </w:rPr>
          <w:t xml:space="preserve">2.3.1 </w:t>
        </w:r>
        <w:r w:rsidR="000C4A16">
          <w:rPr>
            <w:rFonts w:hint="eastAsia"/>
          </w:rPr>
          <w:t>功能性</w:t>
        </w:r>
        <w:r w:rsidR="000C4A16">
          <w:tab/>
        </w:r>
        <w:r>
          <w:fldChar w:fldCharType="begin"/>
        </w:r>
        <w:r w:rsidR="000C4A16">
          <w:instrText xml:space="preserve"> PAGEREF _Toc22975 </w:instrText>
        </w:r>
        <w:r>
          <w:fldChar w:fldCharType="separate"/>
        </w:r>
        <w:r w:rsidR="000C4A16">
          <w:t>4</w:t>
        </w:r>
        <w:r>
          <w:fldChar w:fldCharType="end"/>
        </w:r>
      </w:hyperlink>
    </w:p>
    <w:p w:rsidR="00170FF8" w:rsidRDefault="00170FF8" w:rsidP="004718F4">
      <w:pPr>
        <w:pStyle w:val="30"/>
        <w:tabs>
          <w:tab w:val="right" w:leader="dot" w:pos="8306"/>
        </w:tabs>
        <w:ind w:left="960"/>
      </w:pPr>
      <w:hyperlink w:anchor="_Toc2497" w:history="1">
        <w:r w:rsidR="000C4A16">
          <w:rPr>
            <w:rFonts w:eastAsia="黑体" w:hint="eastAsia"/>
          </w:rPr>
          <w:t xml:space="preserve">2.3.2 </w:t>
        </w:r>
        <w:r w:rsidR="000C4A16">
          <w:rPr>
            <w:rFonts w:hint="eastAsia"/>
          </w:rPr>
          <w:t>容错性</w:t>
        </w:r>
        <w:r w:rsidR="000C4A16">
          <w:tab/>
        </w:r>
        <w:r>
          <w:fldChar w:fldCharType="begin"/>
        </w:r>
        <w:r w:rsidR="000C4A16">
          <w:instrText xml:space="preserve"> PAGEREF _Toc2497 </w:instrText>
        </w:r>
        <w:r>
          <w:fldChar w:fldCharType="separate"/>
        </w:r>
        <w:r w:rsidR="000C4A16">
          <w:t>4</w:t>
        </w:r>
        <w:r>
          <w:fldChar w:fldCharType="end"/>
        </w:r>
      </w:hyperlink>
    </w:p>
    <w:p w:rsidR="00170FF8" w:rsidRDefault="00170FF8" w:rsidP="004718F4">
      <w:pPr>
        <w:pStyle w:val="30"/>
        <w:tabs>
          <w:tab w:val="right" w:leader="dot" w:pos="8306"/>
        </w:tabs>
        <w:ind w:left="960"/>
      </w:pPr>
      <w:hyperlink w:anchor="_Toc5386" w:history="1">
        <w:r w:rsidR="000C4A16">
          <w:rPr>
            <w:rFonts w:eastAsia="黑体" w:hint="eastAsia"/>
          </w:rPr>
          <w:t xml:space="preserve">2.3.3 </w:t>
        </w:r>
        <w:r w:rsidR="000C4A16">
          <w:rPr>
            <w:rFonts w:hint="eastAsia"/>
          </w:rPr>
          <w:t>安全性</w:t>
        </w:r>
        <w:r w:rsidR="000C4A16">
          <w:tab/>
        </w:r>
        <w:r>
          <w:fldChar w:fldCharType="begin"/>
        </w:r>
        <w:r w:rsidR="000C4A16">
          <w:instrText xml:space="preserve"> PAGEREF _Toc5386 </w:instrText>
        </w:r>
        <w:r>
          <w:fldChar w:fldCharType="separate"/>
        </w:r>
        <w:r w:rsidR="000C4A16">
          <w:t>4</w:t>
        </w:r>
        <w:r>
          <w:fldChar w:fldCharType="end"/>
        </w:r>
      </w:hyperlink>
    </w:p>
    <w:p w:rsidR="00170FF8" w:rsidRDefault="00170FF8">
      <w:pPr>
        <w:pStyle w:val="10"/>
        <w:tabs>
          <w:tab w:val="right" w:leader="dot" w:pos="8306"/>
        </w:tabs>
      </w:pPr>
      <w:hyperlink w:anchor="_Toc10862" w:history="1">
        <w:r w:rsidR="000C4A16">
          <w:rPr>
            <w:rFonts w:eastAsia="黑体" w:hint="eastAsia"/>
          </w:rPr>
          <w:t xml:space="preserve">3 </w:t>
        </w:r>
        <w:r w:rsidR="000C4A16">
          <w:rPr>
            <w:rFonts w:hint="eastAsia"/>
          </w:rPr>
          <w:t>测试环境</w:t>
        </w:r>
        <w:r w:rsidR="000C4A16">
          <w:tab/>
        </w:r>
        <w:r>
          <w:fldChar w:fldCharType="begin"/>
        </w:r>
        <w:r w:rsidR="000C4A16">
          <w:instrText xml:space="preserve"> PAGEREF _Toc10862 </w:instrText>
        </w:r>
        <w:r>
          <w:fldChar w:fldCharType="separate"/>
        </w:r>
        <w:r w:rsidR="000C4A16">
          <w:t>4</w:t>
        </w:r>
        <w:r>
          <w:fldChar w:fldCharType="end"/>
        </w:r>
      </w:hyperlink>
    </w:p>
    <w:p w:rsidR="00170FF8" w:rsidRDefault="00170FF8" w:rsidP="004718F4">
      <w:pPr>
        <w:pStyle w:val="21"/>
        <w:tabs>
          <w:tab w:val="right" w:leader="dot" w:pos="8306"/>
        </w:tabs>
        <w:ind w:left="480"/>
      </w:pPr>
      <w:hyperlink w:anchor="_Toc26870" w:history="1">
        <w:r w:rsidR="000C4A16">
          <w:rPr>
            <w:rFonts w:eastAsia="黑体" w:hint="eastAsia"/>
          </w:rPr>
          <w:t xml:space="preserve">3.1 </w:t>
        </w:r>
        <w:r w:rsidR="000C4A16">
          <w:rPr>
            <w:rFonts w:hint="eastAsia"/>
          </w:rPr>
          <w:t>环境要求</w:t>
        </w:r>
        <w:r w:rsidR="000C4A16">
          <w:tab/>
        </w:r>
        <w:r>
          <w:fldChar w:fldCharType="begin"/>
        </w:r>
        <w:r w:rsidR="000C4A16">
          <w:instrText xml:space="preserve"> PAGEREF _Toc26870 </w:instrText>
        </w:r>
        <w:r>
          <w:fldChar w:fldCharType="separate"/>
        </w:r>
        <w:r w:rsidR="000C4A16">
          <w:t>4</w:t>
        </w:r>
        <w:r>
          <w:fldChar w:fldCharType="end"/>
        </w:r>
      </w:hyperlink>
    </w:p>
    <w:p w:rsidR="00170FF8" w:rsidRDefault="00170FF8" w:rsidP="004718F4">
      <w:pPr>
        <w:pStyle w:val="21"/>
        <w:tabs>
          <w:tab w:val="right" w:leader="dot" w:pos="8306"/>
        </w:tabs>
        <w:ind w:left="480"/>
      </w:pPr>
      <w:hyperlink w:anchor="_Toc1008" w:history="1">
        <w:r w:rsidR="000C4A16">
          <w:rPr>
            <w:rFonts w:eastAsia="黑体" w:hint="eastAsia"/>
          </w:rPr>
          <w:t xml:space="preserve">3.2 </w:t>
        </w:r>
        <w:r w:rsidR="000C4A16">
          <w:rPr>
            <w:rFonts w:hint="eastAsia"/>
          </w:rPr>
          <w:t>功能拓扑</w:t>
        </w:r>
        <w:r w:rsidR="000C4A16">
          <w:tab/>
        </w:r>
        <w:r>
          <w:fldChar w:fldCharType="begin"/>
        </w:r>
        <w:r w:rsidR="000C4A16">
          <w:instrText xml:space="preserve"> PAGEREF _Toc1008 </w:instrText>
        </w:r>
        <w:r>
          <w:fldChar w:fldCharType="separate"/>
        </w:r>
        <w:r w:rsidR="000C4A16">
          <w:t>5</w:t>
        </w:r>
        <w:r>
          <w:fldChar w:fldCharType="end"/>
        </w:r>
      </w:hyperlink>
    </w:p>
    <w:p w:rsidR="00170FF8" w:rsidRDefault="00170FF8">
      <w:pPr>
        <w:pStyle w:val="10"/>
        <w:tabs>
          <w:tab w:val="right" w:leader="dot" w:pos="8306"/>
        </w:tabs>
      </w:pPr>
      <w:hyperlink w:anchor="_Toc30526" w:history="1">
        <w:r w:rsidR="000C4A16">
          <w:rPr>
            <w:rFonts w:eastAsia="黑体" w:hint="eastAsia"/>
          </w:rPr>
          <w:t xml:space="preserve">4 </w:t>
        </w:r>
        <w:r w:rsidR="000C4A16">
          <w:rPr>
            <w:rFonts w:hint="eastAsia"/>
          </w:rPr>
          <w:t>测试结果</w:t>
        </w:r>
        <w:r w:rsidR="000C4A16">
          <w:tab/>
        </w:r>
        <w:r>
          <w:fldChar w:fldCharType="begin"/>
        </w:r>
        <w:r w:rsidR="000C4A16">
          <w:instrText xml:space="preserve"> PAGEREF _Toc30526 </w:instrText>
        </w:r>
        <w:r>
          <w:fldChar w:fldCharType="separate"/>
        </w:r>
        <w:r w:rsidR="000C4A16">
          <w:t>6</w:t>
        </w:r>
        <w:r>
          <w:fldChar w:fldCharType="end"/>
        </w:r>
      </w:hyperlink>
    </w:p>
    <w:p w:rsidR="00170FF8" w:rsidRDefault="00170FF8" w:rsidP="004718F4">
      <w:pPr>
        <w:pStyle w:val="21"/>
        <w:tabs>
          <w:tab w:val="right" w:leader="dot" w:pos="8306"/>
        </w:tabs>
        <w:ind w:left="480"/>
      </w:pPr>
      <w:hyperlink w:anchor="_Toc14546" w:history="1">
        <w:r w:rsidR="000C4A16">
          <w:rPr>
            <w:rFonts w:eastAsia="黑体" w:hint="eastAsia"/>
          </w:rPr>
          <w:t xml:space="preserve">4.1 </w:t>
        </w:r>
        <w:r w:rsidR="000C4A16">
          <w:rPr>
            <w:rFonts w:hint="eastAsia"/>
          </w:rPr>
          <w:t>Bug</w:t>
        </w:r>
        <w:r w:rsidR="000C4A16">
          <w:rPr>
            <w:rFonts w:hint="eastAsia"/>
          </w:rPr>
          <w:t>类型统计</w:t>
        </w:r>
        <w:r w:rsidR="000C4A16">
          <w:tab/>
        </w:r>
        <w:r>
          <w:fldChar w:fldCharType="begin"/>
        </w:r>
        <w:r w:rsidR="000C4A16">
          <w:instrText xml:space="preserve"> PAGEREF _Toc14546 </w:instrText>
        </w:r>
        <w:r>
          <w:fldChar w:fldCharType="separate"/>
        </w:r>
        <w:r w:rsidR="000C4A16">
          <w:t>6</w:t>
        </w:r>
        <w:r>
          <w:fldChar w:fldCharType="end"/>
        </w:r>
      </w:hyperlink>
    </w:p>
    <w:p w:rsidR="00170FF8" w:rsidRDefault="00170FF8" w:rsidP="004718F4">
      <w:pPr>
        <w:pStyle w:val="21"/>
        <w:tabs>
          <w:tab w:val="right" w:leader="dot" w:pos="8306"/>
        </w:tabs>
        <w:ind w:left="480"/>
      </w:pPr>
      <w:hyperlink w:anchor="_Toc10516" w:history="1">
        <w:r w:rsidR="000C4A16">
          <w:rPr>
            <w:rFonts w:eastAsia="黑体" w:hint="eastAsia"/>
          </w:rPr>
          <w:t xml:space="preserve">4.2 </w:t>
        </w:r>
        <w:r w:rsidR="000C4A16">
          <w:rPr>
            <w:rFonts w:hint="eastAsia"/>
          </w:rPr>
          <w:t>Bug</w:t>
        </w:r>
        <w:r w:rsidR="000C4A16">
          <w:rPr>
            <w:rFonts w:hint="eastAsia"/>
          </w:rPr>
          <w:t>严重程度</w:t>
        </w:r>
        <w:r w:rsidR="000C4A16">
          <w:tab/>
        </w:r>
        <w:r>
          <w:fldChar w:fldCharType="begin"/>
        </w:r>
        <w:r w:rsidR="000C4A16">
          <w:instrText xml:space="preserve"> PAGEREF _Toc10516 </w:instrText>
        </w:r>
        <w:r>
          <w:fldChar w:fldCharType="separate"/>
        </w:r>
        <w:r w:rsidR="000C4A16">
          <w:t>6</w:t>
        </w:r>
        <w:r>
          <w:fldChar w:fldCharType="end"/>
        </w:r>
      </w:hyperlink>
    </w:p>
    <w:p w:rsidR="00170FF8" w:rsidRDefault="00170FF8" w:rsidP="004718F4">
      <w:pPr>
        <w:pStyle w:val="21"/>
        <w:tabs>
          <w:tab w:val="right" w:leader="dot" w:pos="8306"/>
        </w:tabs>
        <w:ind w:left="480"/>
      </w:pPr>
      <w:hyperlink w:anchor="_Toc25344" w:history="1">
        <w:r w:rsidR="000C4A16">
          <w:rPr>
            <w:rFonts w:eastAsia="黑体" w:hint="eastAsia"/>
          </w:rPr>
          <w:t xml:space="preserve">4.3 </w:t>
        </w:r>
        <w:r w:rsidR="000C4A16">
          <w:rPr>
            <w:rFonts w:hint="eastAsia"/>
          </w:rPr>
          <w:t>Bug</w:t>
        </w:r>
        <w:r w:rsidR="000C4A16">
          <w:rPr>
            <w:rFonts w:hint="eastAsia"/>
          </w:rPr>
          <w:t>引入阶段</w:t>
        </w:r>
        <w:r w:rsidR="000C4A16">
          <w:tab/>
        </w:r>
        <w:r>
          <w:fldChar w:fldCharType="begin"/>
        </w:r>
        <w:r w:rsidR="000C4A16">
          <w:instrText xml:space="preserve"> PAGEREF _Toc25344 </w:instrText>
        </w:r>
        <w:r>
          <w:fldChar w:fldCharType="separate"/>
        </w:r>
        <w:r w:rsidR="000C4A16">
          <w:t>7</w:t>
        </w:r>
        <w:r>
          <w:fldChar w:fldCharType="end"/>
        </w:r>
      </w:hyperlink>
    </w:p>
    <w:p w:rsidR="00170FF8" w:rsidRDefault="00170FF8" w:rsidP="004718F4">
      <w:pPr>
        <w:pStyle w:val="21"/>
        <w:tabs>
          <w:tab w:val="right" w:leader="dot" w:pos="8306"/>
        </w:tabs>
        <w:ind w:left="480"/>
      </w:pPr>
      <w:hyperlink w:anchor="_Toc22545" w:history="1">
        <w:r w:rsidR="000C4A16">
          <w:rPr>
            <w:rFonts w:eastAsia="黑体" w:hint="eastAsia"/>
          </w:rPr>
          <w:t xml:space="preserve">4.4 </w:t>
        </w:r>
        <w:r w:rsidR="000C4A16">
          <w:rPr>
            <w:rFonts w:hint="eastAsia"/>
          </w:rPr>
          <w:t>Bug</w:t>
        </w:r>
        <w:r w:rsidR="000C4A16">
          <w:rPr>
            <w:rFonts w:hint="eastAsia"/>
          </w:rPr>
          <w:t>引入原因</w:t>
        </w:r>
        <w:r w:rsidR="000C4A16">
          <w:tab/>
        </w:r>
        <w:r>
          <w:fldChar w:fldCharType="begin"/>
        </w:r>
        <w:r w:rsidR="000C4A16">
          <w:instrText xml:space="preserve"> PAGEREF _Toc22545 </w:instrText>
        </w:r>
        <w:r>
          <w:fldChar w:fldCharType="separate"/>
        </w:r>
        <w:r w:rsidR="000C4A16">
          <w:t>8</w:t>
        </w:r>
        <w:r>
          <w:fldChar w:fldCharType="end"/>
        </w:r>
      </w:hyperlink>
    </w:p>
    <w:p w:rsidR="00170FF8" w:rsidRDefault="00170FF8">
      <w:pPr>
        <w:pStyle w:val="10"/>
        <w:tabs>
          <w:tab w:val="right" w:leader="dot" w:pos="8306"/>
        </w:tabs>
      </w:pPr>
      <w:hyperlink w:anchor="_Toc1938" w:history="1">
        <w:r w:rsidR="000C4A16">
          <w:rPr>
            <w:rFonts w:eastAsia="黑体" w:hint="eastAsia"/>
          </w:rPr>
          <w:t xml:space="preserve">5 </w:t>
        </w:r>
        <w:r w:rsidR="000C4A16">
          <w:rPr>
            <w:rFonts w:hint="eastAsia"/>
          </w:rPr>
          <w:t>测试结论</w:t>
        </w:r>
        <w:r w:rsidR="000C4A16">
          <w:tab/>
        </w:r>
        <w:r>
          <w:fldChar w:fldCharType="begin"/>
        </w:r>
        <w:r w:rsidR="000C4A16">
          <w:instrText xml:space="preserve"> PAGEREF _Toc1938 </w:instrText>
        </w:r>
        <w:r>
          <w:fldChar w:fldCharType="separate"/>
        </w:r>
        <w:r w:rsidR="000C4A16">
          <w:t>8</w:t>
        </w:r>
        <w:r>
          <w:fldChar w:fldCharType="end"/>
        </w:r>
      </w:hyperlink>
    </w:p>
    <w:p w:rsidR="00170FF8" w:rsidRDefault="00170FF8" w:rsidP="004718F4">
      <w:pPr>
        <w:pStyle w:val="21"/>
        <w:tabs>
          <w:tab w:val="right" w:leader="dot" w:pos="8306"/>
        </w:tabs>
        <w:ind w:left="480"/>
      </w:pPr>
      <w:hyperlink w:anchor="_Toc10084" w:history="1">
        <w:r w:rsidR="000C4A16">
          <w:rPr>
            <w:rFonts w:eastAsia="黑体" w:hint="eastAsia"/>
          </w:rPr>
          <w:t xml:space="preserve">5.1 </w:t>
        </w:r>
        <w:r w:rsidR="000C4A16">
          <w:rPr>
            <w:rFonts w:hint="eastAsia"/>
          </w:rPr>
          <w:t>功能性</w:t>
        </w:r>
        <w:r w:rsidR="000C4A16">
          <w:tab/>
        </w:r>
        <w:r>
          <w:fldChar w:fldCharType="begin"/>
        </w:r>
        <w:r w:rsidR="000C4A16">
          <w:instrText xml:space="preserve"> PAGEREF _Toc10084 </w:instrText>
        </w:r>
        <w:r>
          <w:fldChar w:fldCharType="separate"/>
        </w:r>
        <w:r w:rsidR="000C4A16">
          <w:t>8</w:t>
        </w:r>
        <w:r>
          <w:fldChar w:fldCharType="end"/>
        </w:r>
      </w:hyperlink>
    </w:p>
    <w:p w:rsidR="00170FF8" w:rsidRDefault="00170FF8" w:rsidP="004718F4">
      <w:pPr>
        <w:pStyle w:val="21"/>
        <w:tabs>
          <w:tab w:val="right" w:leader="dot" w:pos="8306"/>
        </w:tabs>
        <w:ind w:left="480"/>
      </w:pPr>
      <w:hyperlink w:anchor="_Toc28065" w:history="1">
        <w:r w:rsidR="000C4A16">
          <w:rPr>
            <w:rFonts w:eastAsia="黑体" w:hint="eastAsia"/>
          </w:rPr>
          <w:t xml:space="preserve">5.2 </w:t>
        </w:r>
        <w:r w:rsidR="000C4A16">
          <w:rPr>
            <w:rFonts w:hint="eastAsia"/>
          </w:rPr>
          <w:t>易用性</w:t>
        </w:r>
        <w:r w:rsidR="000C4A16">
          <w:tab/>
        </w:r>
        <w:r>
          <w:fldChar w:fldCharType="begin"/>
        </w:r>
        <w:r w:rsidR="000C4A16">
          <w:instrText xml:space="preserve"> PAGEREF _Toc28065 </w:instrText>
        </w:r>
        <w:r>
          <w:fldChar w:fldCharType="separate"/>
        </w:r>
        <w:r w:rsidR="000C4A16">
          <w:t>8</w:t>
        </w:r>
        <w:r>
          <w:fldChar w:fldCharType="end"/>
        </w:r>
      </w:hyperlink>
    </w:p>
    <w:p w:rsidR="00170FF8" w:rsidRDefault="00170FF8" w:rsidP="004718F4">
      <w:pPr>
        <w:pStyle w:val="21"/>
        <w:tabs>
          <w:tab w:val="right" w:leader="dot" w:pos="8306"/>
        </w:tabs>
        <w:ind w:left="480"/>
      </w:pPr>
      <w:hyperlink w:anchor="_Toc22466" w:history="1">
        <w:r w:rsidR="000C4A16">
          <w:rPr>
            <w:rFonts w:eastAsia="黑体" w:hint="eastAsia"/>
          </w:rPr>
          <w:t xml:space="preserve">5.3 </w:t>
        </w:r>
        <w:r w:rsidR="000C4A16">
          <w:rPr>
            <w:rFonts w:hint="eastAsia"/>
          </w:rPr>
          <w:t>可靠性</w:t>
        </w:r>
        <w:r w:rsidR="000C4A16">
          <w:tab/>
        </w:r>
        <w:r>
          <w:fldChar w:fldCharType="begin"/>
        </w:r>
        <w:r w:rsidR="000C4A16">
          <w:instrText xml:space="preserve"> PAGEREF _Toc22466 </w:instrText>
        </w:r>
        <w:r>
          <w:fldChar w:fldCharType="separate"/>
        </w:r>
        <w:r w:rsidR="000C4A16">
          <w:t>9</w:t>
        </w:r>
        <w:r>
          <w:fldChar w:fldCharType="end"/>
        </w:r>
      </w:hyperlink>
    </w:p>
    <w:p w:rsidR="00170FF8" w:rsidRDefault="00170FF8" w:rsidP="004718F4">
      <w:pPr>
        <w:pStyle w:val="21"/>
        <w:tabs>
          <w:tab w:val="right" w:leader="dot" w:pos="8306"/>
        </w:tabs>
        <w:ind w:left="480"/>
      </w:pPr>
      <w:hyperlink w:anchor="_Toc6407" w:history="1">
        <w:r w:rsidR="000C4A16">
          <w:rPr>
            <w:rFonts w:eastAsia="黑体" w:hint="eastAsia"/>
          </w:rPr>
          <w:t xml:space="preserve">5.4 </w:t>
        </w:r>
        <w:r w:rsidR="000C4A16">
          <w:rPr>
            <w:rFonts w:hint="eastAsia"/>
          </w:rPr>
          <w:t>安全性</w:t>
        </w:r>
        <w:r w:rsidR="000C4A16">
          <w:tab/>
        </w:r>
        <w:r>
          <w:fldChar w:fldCharType="begin"/>
        </w:r>
        <w:r w:rsidR="000C4A16">
          <w:instrText xml:space="preserve"> PAGEREF _Toc6407 </w:instrText>
        </w:r>
        <w:r>
          <w:fldChar w:fldCharType="separate"/>
        </w:r>
        <w:r w:rsidR="000C4A16">
          <w:t>9</w:t>
        </w:r>
        <w:r>
          <w:fldChar w:fldCharType="end"/>
        </w:r>
      </w:hyperlink>
    </w:p>
    <w:p w:rsidR="00170FF8" w:rsidRDefault="00170FF8">
      <w:pPr>
        <w:pStyle w:val="10"/>
        <w:tabs>
          <w:tab w:val="right" w:leader="dot" w:pos="8306"/>
        </w:tabs>
      </w:pPr>
      <w:hyperlink w:anchor="_Toc29614" w:history="1">
        <w:r w:rsidR="000C4A16">
          <w:rPr>
            <w:rFonts w:eastAsia="黑体" w:hint="eastAsia"/>
          </w:rPr>
          <w:t xml:space="preserve">6 </w:t>
        </w:r>
        <w:r w:rsidR="000C4A16">
          <w:rPr>
            <w:rFonts w:hint="eastAsia"/>
          </w:rPr>
          <w:t>分析摘要</w:t>
        </w:r>
        <w:r w:rsidR="000C4A16">
          <w:tab/>
        </w:r>
        <w:r>
          <w:fldChar w:fldCharType="begin"/>
        </w:r>
        <w:r w:rsidR="000C4A16">
          <w:instrText xml:space="preserve"> PAGEREF _Toc29614 </w:instrText>
        </w:r>
        <w:r>
          <w:fldChar w:fldCharType="separate"/>
        </w:r>
        <w:r w:rsidR="000C4A16">
          <w:t>9</w:t>
        </w:r>
        <w:r>
          <w:fldChar w:fldCharType="end"/>
        </w:r>
      </w:hyperlink>
    </w:p>
    <w:p w:rsidR="00170FF8" w:rsidRDefault="00170FF8" w:rsidP="004718F4">
      <w:pPr>
        <w:pStyle w:val="21"/>
        <w:tabs>
          <w:tab w:val="right" w:leader="dot" w:pos="8306"/>
        </w:tabs>
        <w:ind w:left="480"/>
      </w:pPr>
      <w:hyperlink w:anchor="_Toc28678" w:history="1">
        <w:r w:rsidR="000C4A16">
          <w:rPr>
            <w:rFonts w:eastAsia="黑体" w:hint="eastAsia"/>
          </w:rPr>
          <w:t xml:space="preserve">6.1 </w:t>
        </w:r>
        <w:r w:rsidR="000C4A16">
          <w:rPr>
            <w:rFonts w:hint="eastAsia"/>
          </w:rPr>
          <w:t>覆盖率</w:t>
        </w:r>
        <w:r w:rsidR="000C4A16">
          <w:tab/>
        </w:r>
        <w:r>
          <w:fldChar w:fldCharType="begin"/>
        </w:r>
        <w:r w:rsidR="000C4A16">
          <w:instrText xml:space="preserve"> PAGEREF _Toc28678 </w:instrText>
        </w:r>
        <w:r>
          <w:fldChar w:fldCharType="separate"/>
        </w:r>
        <w:r w:rsidR="000C4A16">
          <w:t>9</w:t>
        </w:r>
        <w:r>
          <w:fldChar w:fldCharType="end"/>
        </w:r>
      </w:hyperlink>
    </w:p>
    <w:p w:rsidR="00170FF8" w:rsidRDefault="00170FF8" w:rsidP="004718F4">
      <w:pPr>
        <w:pStyle w:val="21"/>
        <w:tabs>
          <w:tab w:val="right" w:leader="dot" w:pos="8306"/>
        </w:tabs>
        <w:ind w:left="480"/>
      </w:pPr>
      <w:hyperlink w:anchor="_Toc24327" w:history="1">
        <w:r w:rsidR="000C4A16">
          <w:rPr>
            <w:rFonts w:eastAsia="黑体" w:hint="eastAsia"/>
          </w:rPr>
          <w:t xml:space="preserve">6.2 </w:t>
        </w:r>
        <w:r w:rsidR="000C4A16">
          <w:rPr>
            <w:rFonts w:hint="eastAsia"/>
          </w:rPr>
          <w:t>遗留缺陷的影响</w:t>
        </w:r>
        <w:r w:rsidR="000C4A16">
          <w:tab/>
        </w:r>
        <w:r>
          <w:fldChar w:fldCharType="begin"/>
        </w:r>
        <w:r w:rsidR="000C4A16">
          <w:instrText xml:space="preserve"> PAGEREF _Toc24327 </w:instrText>
        </w:r>
        <w:r>
          <w:fldChar w:fldCharType="separate"/>
        </w:r>
        <w:r w:rsidR="000C4A16">
          <w:t>10</w:t>
        </w:r>
        <w:r>
          <w:fldChar w:fldCharType="end"/>
        </w:r>
      </w:hyperlink>
    </w:p>
    <w:p w:rsidR="00170FF8" w:rsidRDefault="00170FF8">
      <w:pPr>
        <w:pStyle w:val="10"/>
        <w:tabs>
          <w:tab w:val="right" w:leader="dot" w:pos="8306"/>
        </w:tabs>
      </w:pPr>
      <w:hyperlink w:anchor="_Toc2844" w:history="1">
        <w:r w:rsidR="000C4A16">
          <w:rPr>
            <w:rFonts w:eastAsia="黑体" w:hint="eastAsia"/>
          </w:rPr>
          <w:t xml:space="preserve">7 </w:t>
        </w:r>
        <w:r w:rsidR="000C4A16">
          <w:rPr>
            <w:rFonts w:hint="eastAsia"/>
          </w:rPr>
          <w:t>度量</w:t>
        </w:r>
        <w:r w:rsidR="000C4A16">
          <w:tab/>
        </w:r>
        <w:r>
          <w:fldChar w:fldCharType="begin"/>
        </w:r>
        <w:r w:rsidR="000C4A16">
          <w:instrText xml:space="preserve"> PAGEREF _Toc2844 </w:instrText>
        </w:r>
        <w:r>
          <w:fldChar w:fldCharType="separate"/>
        </w:r>
        <w:r w:rsidR="000C4A16">
          <w:t>10</w:t>
        </w:r>
        <w:r>
          <w:fldChar w:fldCharType="end"/>
        </w:r>
      </w:hyperlink>
    </w:p>
    <w:p w:rsidR="00170FF8" w:rsidRDefault="00170FF8" w:rsidP="004718F4">
      <w:pPr>
        <w:pStyle w:val="21"/>
        <w:tabs>
          <w:tab w:val="right" w:leader="dot" w:pos="8306"/>
        </w:tabs>
        <w:ind w:left="480"/>
      </w:pPr>
      <w:hyperlink w:anchor="_Toc27648" w:history="1">
        <w:r w:rsidR="000C4A16">
          <w:rPr>
            <w:rFonts w:eastAsia="黑体" w:hint="eastAsia"/>
          </w:rPr>
          <w:t xml:space="preserve">7.1 </w:t>
        </w:r>
        <w:r w:rsidR="000C4A16">
          <w:rPr>
            <w:rFonts w:hint="eastAsia"/>
          </w:rPr>
          <w:t>资源消耗</w:t>
        </w:r>
        <w:r w:rsidR="000C4A16">
          <w:tab/>
        </w:r>
        <w:r>
          <w:fldChar w:fldCharType="begin"/>
        </w:r>
        <w:r w:rsidR="000C4A16">
          <w:instrText xml:space="preserve"> PAGEREF _Toc27648 </w:instrText>
        </w:r>
        <w:r>
          <w:fldChar w:fldCharType="separate"/>
        </w:r>
        <w:r w:rsidR="000C4A16">
          <w:t>10</w:t>
        </w:r>
        <w:r>
          <w:fldChar w:fldCharType="end"/>
        </w:r>
      </w:hyperlink>
    </w:p>
    <w:p w:rsidR="00170FF8" w:rsidRDefault="00170FF8">
      <w:pPr>
        <w:pStyle w:val="10"/>
        <w:tabs>
          <w:tab w:val="right" w:leader="dot" w:pos="8306"/>
        </w:tabs>
      </w:pPr>
      <w:hyperlink w:anchor="_Toc26776" w:history="1">
        <w:r w:rsidR="000C4A16">
          <w:rPr>
            <w:rFonts w:eastAsia="黑体" w:hint="eastAsia"/>
          </w:rPr>
          <w:t xml:space="preserve">8 </w:t>
        </w:r>
        <w:r w:rsidR="000C4A16">
          <w:rPr>
            <w:rFonts w:hint="eastAsia"/>
          </w:rPr>
          <w:t>典型缺陷引入原因分析</w:t>
        </w:r>
        <w:r w:rsidR="000C4A16">
          <w:tab/>
        </w:r>
        <w:r>
          <w:fldChar w:fldCharType="begin"/>
        </w:r>
        <w:r w:rsidR="000C4A16">
          <w:instrText xml:space="preserve"> PAGEREF _Toc26776 </w:instrText>
        </w:r>
        <w:r>
          <w:fldChar w:fldCharType="separate"/>
        </w:r>
        <w:r w:rsidR="000C4A16">
          <w:t>11</w:t>
        </w:r>
        <w:r>
          <w:fldChar w:fldCharType="end"/>
        </w:r>
      </w:hyperlink>
    </w:p>
    <w:p w:rsidR="00170FF8" w:rsidRDefault="00170FF8">
      <w:pPr>
        <w:rPr>
          <w:b/>
          <w:bCs/>
          <w:sz w:val="28"/>
        </w:rPr>
      </w:pPr>
      <w:r>
        <w:rPr>
          <w:bCs/>
        </w:rPr>
        <w:fldChar w:fldCharType="end"/>
      </w:r>
    </w:p>
    <w:p w:rsidR="00170FF8" w:rsidRDefault="00170FF8">
      <w:pPr>
        <w:rPr>
          <w:b/>
          <w:bCs/>
          <w:sz w:val="28"/>
        </w:rPr>
      </w:pPr>
    </w:p>
    <w:p w:rsidR="00170FF8" w:rsidRDefault="00170FF8">
      <w:pPr>
        <w:rPr>
          <w:b/>
          <w:bCs/>
          <w:sz w:val="28"/>
        </w:rPr>
      </w:pPr>
    </w:p>
    <w:p w:rsidR="00170FF8" w:rsidRDefault="00170FF8">
      <w:pPr>
        <w:rPr>
          <w:b/>
          <w:bCs/>
          <w:sz w:val="28"/>
        </w:rPr>
      </w:pPr>
    </w:p>
    <w:p w:rsidR="00170FF8" w:rsidRDefault="00170FF8">
      <w:pPr>
        <w:rPr>
          <w:b/>
          <w:bCs/>
          <w:sz w:val="28"/>
        </w:rPr>
      </w:pPr>
    </w:p>
    <w:p w:rsidR="00170FF8" w:rsidRDefault="00170FF8">
      <w:pPr>
        <w:rPr>
          <w:b/>
          <w:bCs/>
          <w:sz w:val="28"/>
        </w:rPr>
        <w:sectPr w:rsidR="00170FF8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70FF8" w:rsidRDefault="000C4A16">
      <w:pPr>
        <w:pStyle w:val="1"/>
      </w:pPr>
      <w:bookmarkStart w:id="0" w:name="_Toc520191982"/>
      <w:bookmarkStart w:id="1" w:name="_Toc24059"/>
      <w:bookmarkStart w:id="2" w:name="_Toc333931706"/>
      <w:r>
        <w:rPr>
          <w:rFonts w:hint="eastAsia"/>
        </w:rPr>
        <w:lastRenderedPageBreak/>
        <w:t>引言</w:t>
      </w:r>
      <w:bookmarkEnd w:id="0"/>
      <w:bookmarkEnd w:id="1"/>
      <w:bookmarkEnd w:id="2"/>
    </w:p>
    <w:p w:rsidR="00170FF8" w:rsidRDefault="000C4A16">
      <w:pPr>
        <w:pStyle w:val="2"/>
      </w:pPr>
      <w:bookmarkStart w:id="3" w:name="_Toc333931707"/>
      <w:bookmarkStart w:id="4" w:name="_Toc520191983"/>
      <w:bookmarkStart w:id="5" w:name="_Toc29804"/>
      <w:r>
        <w:rPr>
          <w:rFonts w:hint="eastAsia"/>
        </w:rPr>
        <w:t>编写目的</w:t>
      </w:r>
      <w:bookmarkEnd w:id="3"/>
      <w:bookmarkEnd w:id="4"/>
      <w:bookmarkEnd w:id="5"/>
    </w:p>
    <w:p w:rsidR="00170FF8" w:rsidRDefault="000C4A16">
      <w:pPr>
        <w:pStyle w:val="a3"/>
        <w:spacing w:line="360" w:lineRule="auto"/>
        <w:ind w:left="210" w:right="210"/>
      </w:pPr>
      <w:r>
        <w:rPr>
          <w:rFonts w:hint="eastAsia"/>
        </w:rPr>
        <w:t>编写“</w:t>
      </w:r>
      <w:r w:rsidR="004718F4">
        <w:rPr>
          <w:rFonts w:ascii="宋体" w:hAnsi="宋体" w:hint="eastAsia"/>
        </w:rPr>
        <w:t>XXXXX</w:t>
      </w:r>
      <w:r>
        <w:rPr>
          <w:rFonts w:ascii="宋体" w:hAnsi="宋体" w:hint="eastAsia"/>
        </w:rPr>
        <w:t>软件</w:t>
      </w:r>
      <w:r>
        <w:rPr>
          <w:rFonts w:hint="eastAsia"/>
        </w:rPr>
        <w:t>”软件测试报告有以下目的：</w:t>
      </w:r>
    </w:p>
    <w:p w:rsidR="00170FF8" w:rsidRDefault="000C4A16">
      <w:pPr>
        <w:pStyle w:val="a3"/>
        <w:numPr>
          <w:ilvl w:val="0"/>
          <w:numId w:val="2"/>
        </w:numPr>
        <w:spacing w:line="360" w:lineRule="auto"/>
        <w:ind w:right="210"/>
      </w:pPr>
      <w:r>
        <w:rPr>
          <w:rFonts w:hint="eastAsia"/>
        </w:rPr>
        <w:t>通过对测试结果的分析，得到对软件质量的评价；</w:t>
      </w:r>
    </w:p>
    <w:p w:rsidR="00170FF8" w:rsidRDefault="000C4A16">
      <w:pPr>
        <w:pStyle w:val="a3"/>
        <w:numPr>
          <w:ilvl w:val="0"/>
          <w:numId w:val="2"/>
        </w:numPr>
        <w:spacing w:line="360" w:lineRule="auto"/>
        <w:ind w:right="210"/>
        <w:rPr>
          <w:rFonts w:ascii="宋体" w:hAnsi="宋体"/>
        </w:rPr>
      </w:pPr>
      <w:r>
        <w:rPr>
          <w:rFonts w:hint="eastAsia"/>
        </w:rPr>
        <w:t>总结测试阶段的测试，以及分析测试结果，描述系统是否符合需求；</w:t>
      </w:r>
    </w:p>
    <w:p w:rsidR="00170FF8" w:rsidRDefault="000C4A16">
      <w:pPr>
        <w:pStyle w:val="a3"/>
        <w:numPr>
          <w:ilvl w:val="0"/>
          <w:numId w:val="2"/>
        </w:numPr>
        <w:spacing w:line="360" w:lineRule="auto"/>
        <w:ind w:right="210"/>
        <w:rPr>
          <w:rFonts w:ascii="宋体" w:hAnsi="宋体"/>
        </w:rPr>
      </w:pPr>
      <w:r>
        <w:rPr>
          <w:rFonts w:hint="eastAsia"/>
        </w:rPr>
        <w:t>评估测试执行和测试计划是否符合；</w:t>
      </w:r>
    </w:p>
    <w:p w:rsidR="00170FF8" w:rsidRDefault="000C4A16">
      <w:pPr>
        <w:pStyle w:val="a3"/>
        <w:numPr>
          <w:ilvl w:val="0"/>
          <w:numId w:val="2"/>
        </w:numPr>
        <w:spacing w:line="360" w:lineRule="auto"/>
        <w:ind w:right="210"/>
        <w:rPr>
          <w:rFonts w:ascii="宋体" w:hAnsi="宋体"/>
        </w:rPr>
      </w:pPr>
      <w:r>
        <w:rPr>
          <w:rFonts w:hint="eastAsia"/>
        </w:rPr>
        <w:t>分析系统存在的缺陷，为修复和预防</w:t>
      </w:r>
      <w:r>
        <w:rPr>
          <w:rFonts w:hint="eastAsia"/>
        </w:rPr>
        <w:t>Bug</w:t>
      </w:r>
      <w:r>
        <w:rPr>
          <w:rFonts w:hint="eastAsia"/>
        </w:rPr>
        <w:t>提供建议；</w:t>
      </w:r>
    </w:p>
    <w:p w:rsidR="00170FF8" w:rsidRDefault="000C4A16">
      <w:pPr>
        <w:ind w:left="210" w:firstLineChars="200" w:firstLine="480"/>
      </w:pPr>
      <w:r>
        <w:rPr>
          <w:rFonts w:ascii="宋体" w:hAnsi="宋体" w:hint="eastAsia"/>
        </w:rPr>
        <w:t>此报告的读者对象范围包括：</w:t>
      </w:r>
      <w:r>
        <w:rPr>
          <w:rFonts w:ascii="宋体" w:hAnsi="宋体" w:hint="eastAsia"/>
          <w:color w:val="000000"/>
        </w:rPr>
        <w:t>本项目的所有开发人员，测试人员，项目经理等相关人员。</w:t>
      </w:r>
    </w:p>
    <w:p w:rsidR="00170FF8" w:rsidRDefault="000C4A16">
      <w:pPr>
        <w:pStyle w:val="2"/>
      </w:pPr>
      <w:bookmarkStart w:id="6" w:name="_Toc520191985"/>
      <w:bookmarkStart w:id="7" w:name="_Toc3631"/>
      <w:bookmarkStart w:id="8" w:name="_Toc333931708"/>
      <w:r>
        <w:rPr>
          <w:rFonts w:hint="eastAsia"/>
        </w:rPr>
        <w:t>背景</w:t>
      </w:r>
      <w:bookmarkEnd w:id="7"/>
      <w:bookmarkEnd w:id="8"/>
    </w:p>
    <w:p w:rsidR="00170FF8" w:rsidRDefault="00170FF8" w:rsidP="004718F4">
      <w:pPr>
        <w:rPr>
          <w:rFonts w:hint="eastAsia"/>
        </w:rPr>
      </w:pPr>
    </w:p>
    <w:p w:rsidR="004718F4" w:rsidRDefault="004718F4" w:rsidP="004718F4">
      <w:pPr>
        <w:rPr>
          <w:rFonts w:hint="eastAsia"/>
        </w:rPr>
      </w:pPr>
    </w:p>
    <w:p w:rsidR="004718F4" w:rsidRDefault="004718F4" w:rsidP="004718F4">
      <w:pPr>
        <w:rPr>
          <w:rFonts w:hint="eastAsia"/>
        </w:rPr>
      </w:pPr>
    </w:p>
    <w:p w:rsidR="004718F4" w:rsidRDefault="004718F4" w:rsidP="004718F4">
      <w:pPr>
        <w:rPr>
          <w:rFonts w:hint="eastAsia"/>
        </w:rPr>
      </w:pPr>
    </w:p>
    <w:p w:rsidR="004718F4" w:rsidRDefault="004718F4" w:rsidP="004718F4"/>
    <w:p w:rsidR="00170FF8" w:rsidRDefault="000C4A16">
      <w:pPr>
        <w:ind w:firstLineChars="200" w:firstLine="480"/>
      </w:pPr>
      <w:r>
        <w:rPr>
          <w:rFonts w:hint="eastAsia"/>
        </w:rPr>
        <w:t>本软件的名称：</w:t>
      </w:r>
      <w:r w:rsidR="004718F4">
        <w:rPr>
          <w:rFonts w:hint="eastAsia"/>
        </w:rPr>
        <w:t>XXXXX</w:t>
      </w:r>
      <w:r>
        <w:rPr>
          <w:rFonts w:hint="eastAsia"/>
        </w:rPr>
        <w:t>软件</w:t>
      </w:r>
    </w:p>
    <w:p w:rsidR="00170FF8" w:rsidRDefault="000C4A16">
      <w:pPr>
        <w:ind w:firstLineChars="200" w:firstLine="480"/>
      </w:pPr>
      <w:r>
        <w:rPr>
          <w:rFonts w:hint="eastAsia"/>
        </w:rPr>
        <w:t>任务提出者：</w:t>
      </w:r>
    </w:p>
    <w:p w:rsidR="00170FF8" w:rsidRDefault="000C4A16">
      <w:pPr>
        <w:ind w:firstLineChars="200" w:firstLine="480"/>
      </w:pPr>
      <w:r>
        <w:rPr>
          <w:rFonts w:hint="eastAsia"/>
        </w:rPr>
        <w:t>制定开发设计方案：</w:t>
      </w:r>
    </w:p>
    <w:p w:rsidR="00170FF8" w:rsidRDefault="004718F4">
      <w:pPr>
        <w:ind w:firstLineChars="200" w:firstLine="480"/>
      </w:pPr>
      <w:r>
        <w:rPr>
          <w:rFonts w:hint="eastAsia"/>
        </w:rPr>
        <w:t>开发人员：</w:t>
      </w:r>
    </w:p>
    <w:p w:rsidR="00170FF8" w:rsidRDefault="000C4A16">
      <w:pPr>
        <w:ind w:firstLineChars="200" w:firstLine="480"/>
      </w:pPr>
      <w:r>
        <w:rPr>
          <w:rFonts w:hint="eastAsia"/>
        </w:rPr>
        <w:t>测试人员：</w:t>
      </w:r>
      <w:bookmarkStart w:id="9" w:name="_GoBack"/>
      <w:bookmarkEnd w:id="9"/>
    </w:p>
    <w:p w:rsidR="00170FF8" w:rsidRDefault="000C4A16">
      <w:pPr>
        <w:ind w:firstLineChars="200" w:firstLine="480"/>
      </w:pPr>
      <w:r>
        <w:rPr>
          <w:rFonts w:hint="eastAsia"/>
        </w:rPr>
        <w:t>用户：医生、科研工作者</w:t>
      </w:r>
    </w:p>
    <w:p w:rsidR="00170FF8" w:rsidRDefault="000C4A16">
      <w:pPr>
        <w:ind w:firstLineChars="200" w:firstLine="480"/>
      </w:pPr>
      <w:r>
        <w:rPr>
          <w:rFonts w:hint="eastAsia"/>
        </w:rPr>
        <w:t>运行该项目软件的单位：医院、科研单位</w:t>
      </w:r>
    </w:p>
    <w:p w:rsidR="00170FF8" w:rsidRDefault="000C4A16">
      <w:pPr>
        <w:pStyle w:val="2"/>
      </w:pPr>
      <w:bookmarkStart w:id="10" w:name="_Toc333931709"/>
      <w:bookmarkStart w:id="11" w:name="_Toc13782"/>
      <w:r>
        <w:rPr>
          <w:rFonts w:hint="eastAsia"/>
        </w:rPr>
        <w:t>术语、定义及编写说明</w:t>
      </w:r>
      <w:bookmarkEnd w:id="6"/>
      <w:bookmarkEnd w:id="10"/>
      <w:bookmarkEnd w:id="11"/>
    </w:p>
    <w:p w:rsidR="00170FF8" w:rsidRDefault="00170FF8">
      <w:pPr>
        <w:spacing w:line="460" w:lineRule="exact"/>
        <w:ind w:firstLine="480"/>
        <w:rPr>
          <w:rFonts w:asciiTheme="minorEastAsia" w:hAnsiTheme="minorEastAsia" w:hint="eastAsia"/>
          <w:szCs w:val="24"/>
        </w:rPr>
      </w:pPr>
    </w:p>
    <w:p w:rsidR="004718F4" w:rsidRDefault="004718F4">
      <w:pPr>
        <w:spacing w:line="460" w:lineRule="exact"/>
        <w:ind w:firstLine="480"/>
        <w:rPr>
          <w:rFonts w:asciiTheme="minorEastAsia" w:hAnsiTheme="minorEastAsia" w:hint="eastAsia"/>
          <w:szCs w:val="24"/>
        </w:rPr>
      </w:pPr>
    </w:p>
    <w:p w:rsidR="004718F4" w:rsidRDefault="004718F4">
      <w:pPr>
        <w:spacing w:line="460" w:lineRule="exact"/>
        <w:ind w:firstLine="480"/>
        <w:rPr>
          <w:rFonts w:asciiTheme="minorEastAsia" w:hAnsiTheme="minorEastAsia" w:hint="eastAsia"/>
          <w:szCs w:val="24"/>
        </w:rPr>
      </w:pPr>
    </w:p>
    <w:p w:rsidR="004718F4" w:rsidRDefault="004718F4">
      <w:pPr>
        <w:spacing w:line="460" w:lineRule="exact"/>
        <w:ind w:firstLine="480"/>
        <w:rPr>
          <w:rFonts w:asciiTheme="minorEastAsia" w:hAnsiTheme="minorEastAsia" w:hint="eastAsia"/>
          <w:szCs w:val="24"/>
        </w:rPr>
      </w:pPr>
    </w:p>
    <w:p w:rsidR="004718F4" w:rsidRDefault="004718F4">
      <w:pPr>
        <w:spacing w:line="460" w:lineRule="exact"/>
        <w:ind w:firstLine="480"/>
        <w:rPr>
          <w:rFonts w:asciiTheme="minorEastAsia" w:hAnsiTheme="minorEastAsia" w:hint="eastAsia"/>
          <w:szCs w:val="24"/>
        </w:rPr>
      </w:pPr>
    </w:p>
    <w:p w:rsidR="004718F4" w:rsidRDefault="004718F4">
      <w:pPr>
        <w:spacing w:line="460" w:lineRule="exact"/>
        <w:ind w:firstLine="480"/>
        <w:rPr>
          <w:rFonts w:asciiTheme="minorEastAsia" w:hAnsiTheme="minorEastAsia" w:hint="eastAsia"/>
          <w:szCs w:val="24"/>
        </w:rPr>
      </w:pPr>
    </w:p>
    <w:p w:rsidR="004718F4" w:rsidRDefault="004718F4">
      <w:pPr>
        <w:spacing w:line="460" w:lineRule="exact"/>
        <w:ind w:firstLine="480"/>
        <w:rPr>
          <w:rFonts w:asciiTheme="minorEastAsia" w:hAnsiTheme="minorEastAsia"/>
          <w:szCs w:val="24"/>
        </w:rPr>
      </w:pPr>
    </w:p>
    <w:p w:rsidR="00170FF8" w:rsidRDefault="000C4A16">
      <w:pPr>
        <w:pStyle w:val="2"/>
      </w:pPr>
      <w:bookmarkStart w:id="12" w:name="_Toc31615"/>
      <w:bookmarkStart w:id="13" w:name="_Toc333931710"/>
      <w:r>
        <w:rPr>
          <w:rFonts w:hint="eastAsia"/>
        </w:rPr>
        <w:t>测试对象</w:t>
      </w:r>
      <w:bookmarkEnd w:id="12"/>
      <w:bookmarkEnd w:id="13"/>
    </w:p>
    <w:p w:rsidR="00170FF8" w:rsidRDefault="00170FF8">
      <w:pPr>
        <w:ind w:firstLineChars="200" w:firstLine="480"/>
        <w:rPr>
          <w:rFonts w:asciiTheme="minorEastAsia" w:hAnsiTheme="minorEastAsia" w:hint="eastAsia"/>
          <w:szCs w:val="24"/>
        </w:rPr>
      </w:pPr>
    </w:p>
    <w:p w:rsidR="007672F9" w:rsidRDefault="007672F9">
      <w:pPr>
        <w:ind w:firstLineChars="200" w:firstLine="480"/>
        <w:rPr>
          <w:rFonts w:asciiTheme="minorEastAsia" w:hAnsiTheme="minorEastAsia"/>
          <w:szCs w:val="24"/>
        </w:rPr>
      </w:pPr>
    </w:p>
    <w:p w:rsidR="00170FF8" w:rsidRDefault="000C4A16">
      <w:pPr>
        <w:pStyle w:val="2"/>
      </w:pPr>
      <w:bookmarkStart w:id="14" w:name="_Toc25172"/>
      <w:bookmarkStart w:id="15" w:name="_Toc333931711"/>
      <w:r>
        <w:rPr>
          <w:rFonts w:hint="eastAsia"/>
        </w:rPr>
        <w:t>测试阶段</w:t>
      </w:r>
      <w:bookmarkEnd w:id="14"/>
      <w:bookmarkEnd w:id="15"/>
    </w:p>
    <w:p w:rsidR="00170FF8" w:rsidRDefault="000C4A16">
      <w:pPr>
        <w:ind w:firstLineChars="20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系统</w:t>
      </w:r>
      <w:r>
        <w:rPr>
          <w:rFonts w:asciiTheme="minorEastAsia" w:hAnsiTheme="minorEastAsia" w:hint="eastAsia"/>
          <w:szCs w:val="24"/>
        </w:rPr>
        <w:t>&amp;</w:t>
      </w:r>
      <w:r>
        <w:rPr>
          <w:rFonts w:asciiTheme="minorEastAsia" w:hAnsiTheme="minorEastAsia" w:hint="eastAsia"/>
          <w:szCs w:val="24"/>
        </w:rPr>
        <w:t>集成测试</w:t>
      </w:r>
    </w:p>
    <w:p w:rsidR="00170FF8" w:rsidRDefault="000C4A16">
      <w:pPr>
        <w:pStyle w:val="2"/>
      </w:pPr>
      <w:bookmarkStart w:id="16" w:name="_Toc32083"/>
      <w:bookmarkStart w:id="17" w:name="_Toc333931712"/>
      <w:r>
        <w:rPr>
          <w:rFonts w:hint="eastAsia"/>
        </w:rPr>
        <w:t>测试工具</w:t>
      </w:r>
      <w:bookmarkEnd w:id="16"/>
      <w:bookmarkEnd w:id="17"/>
    </w:p>
    <w:p w:rsidR="00170FF8" w:rsidRDefault="00170FF8">
      <w:pPr>
        <w:ind w:firstLineChars="200" w:firstLine="480"/>
        <w:rPr>
          <w:rFonts w:asciiTheme="minorEastAsia" w:hAnsiTheme="minorEastAsia" w:hint="eastAsia"/>
          <w:szCs w:val="24"/>
        </w:rPr>
      </w:pPr>
    </w:p>
    <w:p w:rsidR="007672F9" w:rsidRDefault="007672F9">
      <w:pPr>
        <w:ind w:firstLineChars="200" w:firstLine="480"/>
        <w:rPr>
          <w:rFonts w:asciiTheme="minorEastAsia" w:hAnsiTheme="minorEastAsia"/>
          <w:szCs w:val="24"/>
        </w:rPr>
      </w:pPr>
    </w:p>
    <w:p w:rsidR="00170FF8" w:rsidRDefault="000C4A16">
      <w:pPr>
        <w:pStyle w:val="2"/>
      </w:pPr>
      <w:bookmarkStart w:id="18" w:name="_Toc6416"/>
      <w:bookmarkStart w:id="19" w:name="_Toc333931713"/>
      <w:r>
        <w:rPr>
          <w:rFonts w:hint="eastAsia"/>
        </w:rPr>
        <w:t>参考资料</w:t>
      </w:r>
      <w:bookmarkEnd w:id="18"/>
      <w:bookmarkEnd w:id="19"/>
    </w:p>
    <w:p w:rsidR="00170FF8" w:rsidRDefault="000C4A16">
      <w:pPr>
        <w:ind w:firstLine="480"/>
        <w:rPr>
          <w:rFonts w:asciiTheme="minorEastAsia" w:hAnsiTheme="minorEastAsia"/>
          <w:szCs w:val="24"/>
          <w:lang w:val="zh-CN"/>
        </w:rPr>
      </w:pPr>
      <w:r>
        <w:rPr>
          <w:rFonts w:asciiTheme="minorEastAsia" w:hAnsiTheme="minorEastAsia" w:hint="eastAsia"/>
          <w:szCs w:val="24"/>
          <w:lang w:val="zh-CN"/>
        </w:rPr>
        <w:t>《</w:t>
      </w:r>
      <w:r w:rsidR="007672F9">
        <w:rPr>
          <w:rFonts w:asciiTheme="minorEastAsia" w:hAnsiTheme="minorEastAsia" w:hint="eastAsia"/>
          <w:szCs w:val="24"/>
          <w:lang w:val="zh-CN"/>
        </w:rPr>
        <w:t>XXXXX</w:t>
      </w:r>
      <w:r>
        <w:rPr>
          <w:rFonts w:asciiTheme="minorEastAsia" w:hAnsiTheme="minorEastAsia" w:hint="eastAsia"/>
          <w:szCs w:val="24"/>
          <w:lang w:val="zh-CN"/>
        </w:rPr>
        <w:t>软件需求规格说明书》</w:t>
      </w:r>
    </w:p>
    <w:p w:rsidR="00170FF8" w:rsidRDefault="000C4A16">
      <w:pPr>
        <w:ind w:firstLine="480"/>
        <w:rPr>
          <w:rFonts w:asciiTheme="minorEastAsia" w:hAnsiTheme="minorEastAsia"/>
          <w:szCs w:val="24"/>
          <w:lang w:val="zh-CN"/>
        </w:rPr>
      </w:pPr>
      <w:r>
        <w:rPr>
          <w:rFonts w:asciiTheme="minorEastAsia" w:hAnsiTheme="minorEastAsia" w:hint="eastAsia"/>
          <w:szCs w:val="24"/>
          <w:lang w:val="zh-CN"/>
        </w:rPr>
        <w:t>《</w:t>
      </w:r>
      <w:r w:rsidR="007672F9">
        <w:rPr>
          <w:rFonts w:asciiTheme="minorEastAsia" w:hAnsiTheme="minorEastAsia" w:hint="eastAsia"/>
          <w:szCs w:val="24"/>
          <w:lang w:val="zh-CN"/>
        </w:rPr>
        <w:t>XXXXX</w:t>
      </w:r>
      <w:r>
        <w:rPr>
          <w:rFonts w:asciiTheme="minorEastAsia" w:hAnsiTheme="minorEastAsia" w:hint="eastAsia"/>
          <w:szCs w:val="24"/>
          <w:lang w:val="zh-CN"/>
        </w:rPr>
        <w:t>软件项目计划书》</w:t>
      </w:r>
    </w:p>
    <w:p w:rsidR="00170FF8" w:rsidRDefault="000C4A16">
      <w:pPr>
        <w:ind w:firstLine="480"/>
        <w:rPr>
          <w:rFonts w:asciiTheme="minorEastAsia" w:hAnsiTheme="minorEastAsia"/>
          <w:szCs w:val="24"/>
          <w:lang w:val="zh-CN"/>
        </w:rPr>
      </w:pPr>
      <w:r>
        <w:rPr>
          <w:rFonts w:asciiTheme="minorEastAsia" w:hAnsiTheme="minorEastAsia" w:hint="eastAsia"/>
          <w:szCs w:val="24"/>
          <w:lang w:val="zh-CN"/>
        </w:rPr>
        <w:t>《</w:t>
      </w:r>
      <w:r w:rsidR="007672F9">
        <w:rPr>
          <w:rFonts w:asciiTheme="minorEastAsia" w:hAnsiTheme="minorEastAsia" w:hint="eastAsia"/>
          <w:szCs w:val="24"/>
          <w:lang w:val="zh-CN"/>
        </w:rPr>
        <w:t>XXXXX</w:t>
      </w:r>
      <w:r>
        <w:rPr>
          <w:rFonts w:asciiTheme="minorEastAsia" w:hAnsiTheme="minorEastAsia" w:hint="eastAsia"/>
          <w:szCs w:val="24"/>
          <w:lang w:val="zh-CN"/>
        </w:rPr>
        <w:t>软件设计计划书》</w:t>
      </w:r>
    </w:p>
    <w:p w:rsidR="00170FF8" w:rsidRDefault="000C4A16">
      <w:pPr>
        <w:ind w:firstLine="480"/>
        <w:rPr>
          <w:rFonts w:asciiTheme="minorEastAsia" w:hAnsiTheme="minorEastAsia"/>
          <w:szCs w:val="24"/>
          <w:lang w:val="zh-CN"/>
        </w:rPr>
      </w:pPr>
      <w:r>
        <w:rPr>
          <w:rFonts w:asciiTheme="minorEastAsia" w:hAnsiTheme="minorEastAsia" w:hint="eastAsia"/>
          <w:szCs w:val="24"/>
          <w:lang w:val="zh-CN"/>
        </w:rPr>
        <w:t>《</w:t>
      </w:r>
      <w:r w:rsidR="007672F9">
        <w:rPr>
          <w:rFonts w:asciiTheme="minorEastAsia" w:hAnsiTheme="minorEastAsia" w:hint="eastAsia"/>
          <w:szCs w:val="24"/>
          <w:lang w:val="zh-CN"/>
        </w:rPr>
        <w:t>XXXXX</w:t>
      </w:r>
      <w:r>
        <w:rPr>
          <w:rFonts w:asciiTheme="minorEastAsia" w:hAnsiTheme="minorEastAsia" w:hint="eastAsia"/>
          <w:szCs w:val="24"/>
          <w:lang w:val="zh-CN"/>
        </w:rPr>
        <w:t>软件产品说明书》</w:t>
      </w:r>
    </w:p>
    <w:p w:rsidR="00170FF8" w:rsidRDefault="000C4A16">
      <w:pPr>
        <w:ind w:firstLine="480"/>
        <w:rPr>
          <w:rFonts w:asciiTheme="minorEastAsia" w:hAnsiTheme="minorEastAsia"/>
          <w:szCs w:val="24"/>
          <w:lang w:val="zh-CN"/>
        </w:rPr>
      </w:pPr>
      <w:r>
        <w:rPr>
          <w:rFonts w:asciiTheme="minorEastAsia" w:hAnsiTheme="minorEastAsia" w:hint="eastAsia"/>
          <w:szCs w:val="24"/>
          <w:lang w:val="zh-CN"/>
        </w:rPr>
        <w:t>《</w:t>
      </w:r>
      <w:r w:rsidR="007672F9">
        <w:rPr>
          <w:rFonts w:asciiTheme="minorEastAsia" w:hAnsiTheme="minorEastAsia" w:hint="eastAsia"/>
          <w:szCs w:val="24"/>
          <w:lang w:val="zh-CN"/>
        </w:rPr>
        <w:t>XXXXX</w:t>
      </w:r>
      <w:r>
        <w:rPr>
          <w:rFonts w:asciiTheme="minorEastAsia" w:hAnsiTheme="minorEastAsia" w:hint="eastAsia"/>
          <w:szCs w:val="24"/>
          <w:lang w:val="zh-CN"/>
        </w:rPr>
        <w:t>软件产品技术要求》</w:t>
      </w:r>
    </w:p>
    <w:p w:rsidR="00170FF8" w:rsidRDefault="000C4A16">
      <w:pPr>
        <w:ind w:firstLine="480"/>
        <w:rPr>
          <w:rFonts w:asciiTheme="minorEastAsia" w:hAnsiTheme="minorEastAsia"/>
          <w:szCs w:val="24"/>
          <w:lang w:val="zh-CN"/>
        </w:rPr>
      </w:pPr>
      <w:r>
        <w:rPr>
          <w:rFonts w:asciiTheme="minorEastAsia" w:hAnsiTheme="minorEastAsia" w:hint="eastAsia"/>
          <w:szCs w:val="24"/>
          <w:lang w:val="zh-CN"/>
        </w:rPr>
        <w:t>《</w:t>
      </w:r>
      <w:r w:rsidR="007672F9">
        <w:rPr>
          <w:rFonts w:asciiTheme="minorEastAsia" w:hAnsiTheme="minorEastAsia" w:hint="eastAsia"/>
          <w:szCs w:val="24"/>
          <w:lang w:val="zh-CN"/>
        </w:rPr>
        <w:t>XXXXX</w:t>
      </w:r>
      <w:r>
        <w:rPr>
          <w:rFonts w:asciiTheme="minorEastAsia" w:hAnsiTheme="minorEastAsia" w:hint="eastAsia"/>
          <w:szCs w:val="24"/>
          <w:lang w:val="zh-CN"/>
        </w:rPr>
        <w:t>软件概要设计说明书》</w:t>
      </w:r>
    </w:p>
    <w:p w:rsidR="00170FF8" w:rsidRDefault="000C4A16">
      <w:pPr>
        <w:ind w:firstLine="480"/>
        <w:rPr>
          <w:rFonts w:asciiTheme="minorEastAsia" w:hAnsiTheme="minorEastAsia"/>
          <w:szCs w:val="24"/>
          <w:lang w:val="zh-CN"/>
        </w:rPr>
      </w:pPr>
      <w:r>
        <w:rPr>
          <w:rFonts w:asciiTheme="minorEastAsia" w:hAnsiTheme="minorEastAsia" w:hint="eastAsia"/>
          <w:szCs w:val="24"/>
          <w:lang w:val="zh-CN"/>
        </w:rPr>
        <w:t>《</w:t>
      </w:r>
      <w:r w:rsidR="007672F9">
        <w:rPr>
          <w:rFonts w:asciiTheme="minorEastAsia" w:hAnsiTheme="minorEastAsia" w:hint="eastAsia"/>
          <w:szCs w:val="24"/>
          <w:lang w:val="zh-CN"/>
        </w:rPr>
        <w:t>XXXXX</w:t>
      </w:r>
      <w:r>
        <w:rPr>
          <w:rFonts w:asciiTheme="minorEastAsia" w:hAnsiTheme="minorEastAsia" w:hint="eastAsia"/>
          <w:szCs w:val="24"/>
          <w:lang w:val="zh-CN"/>
        </w:rPr>
        <w:t>软件详细设计说明书》</w:t>
      </w:r>
    </w:p>
    <w:p w:rsidR="00170FF8" w:rsidRDefault="000C4A16">
      <w:pPr>
        <w:ind w:firstLine="480"/>
        <w:rPr>
          <w:rFonts w:asciiTheme="minorEastAsia" w:hAnsiTheme="minorEastAsia"/>
          <w:szCs w:val="24"/>
          <w:lang w:val="zh-CN"/>
        </w:rPr>
      </w:pPr>
      <w:r>
        <w:rPr>
          <w:rFonts w:asciiTheme="minorEastAsia" w:hAnsiTheme="minorEastAsia" w:hint="eastAsia"/>
          <w:szCs w:val="24"/>
          <w:lang w:val="zh-CN"/>
        </w:rPr>
        <w:t>《系统</w:t>
      </w:r>
      <w:r>
        <w:rPr>
          <w:rFonts w:asciiTheme="minorEastAsia" w:hAnsiTheme="minorEastAsia" w:hint="eastAsia"/>
          <w:szCs w:val="24"/>
          <w:lang w:val="zh-CN"/>
        </w:rPr>
        <w:t>&amp;</w:t>
      </w:r>
      <w:r>
        <w:rPr>
          <w:rFonts w:asciiTheme="minorEastAsia" w:hAnsiTheme="minorEastAsia" w:hint="eastAsia"/>
          <w:szCs w:val="24"/>
          <w:lang w:val="zh-CN"/>
        </w:rPr>
        <w:t>集成测试用例》</w:t>
      </w:r>
    </w:p>
    <w:p w:rsidR="00170FF8" w:rsidRDefault="00170FF8">
      <w:pPr>
        <w:rPr>
          <w:lang w:val="zh-CN"/>
        </w:rPr>
      </w:pPr>
    </w:p>
    <w:p w:rsidR="00170FF8" w:rsidRDefault="000C4A16">
      <w:pPr>
        <w:pStyle w:val="1"/>
      </w:pPr>
      <w:bookmarkStart w:id="20" w:name="_Toc11807"/>
      <w:bookmarkStart w:id="21" w:name="_Toc333931714"/>
      <w:r>
        <w:rPr>
          <w:rFonts w:hint="eastAsia"/>
        </w:rPr>
        <w:lastRenderedPageBreak/>
        <w:t>测试概要</w:t>
      </w:r>
      <w:bookmarkEnd w:id="20"/>
      <w:bookmarkEnd w:id="21"/>
    </w:p>
    <w:p w:rsidR="00170FF8" w:rsidRDefault="00170FF8">
      <w:pPr>
        <w:ind w:firstLineChars="200" w:firstLine="480"/>
        <w:rPr>
          <w:rFonts w:ascii="宋体" w:hAnsi="宋体" w:hint="eastAsia"/>
        </w:rPr>
      </w:pPr>
    </w:p>
    <w:p w:rsidR="007672F9" w:rsidRDefault="007672F9">
      <w:pPr>
        <w:ind w:firstLineChars="200" w:firstLine="480"/>
        <w:rPr>
          <w:rFonts w:ascii="宋体" w:hAnsi="宋体" w:hint="eastAsia"/>
        </w:rPr>
      </w:pPr>
    </w:p>
    <w:p w:rsidR="007672F9" w:rsidRDefault="007672F9">
      <w:pPr>
        <w:ind w:firstLineChars="200" w:firstLine="480"/>
        <w:rPr>
          <w:rFonts w:ascii="宋体" w:hAnsi="宋体" w:hint="eastAsia"/>
        </w:rPr>
      </w:pPr>
    </w:p>
    <w:p w:rsidR="007672F9" w:rsidRDefault="007672F9">
      <w:pPr>
        <w:ind w:firstLineChars="200" w:firstLine="480"/>
        <w:rPr>
          <w:rFonts w:ascii="宋体" w:hAnsi="宋体" w:hint="eastAsia"/>
        </w:rPr>
      </w:pPr>
    </w:p>
    <w:p w:rsidR="007672F9" w:rsidRDefault="007672F9">
      <w:pPr>
        <w:ind w:firstLineChars="200" w:firstLine="480"/>
        <w:rPr>
          <w:rFonts w:ascii="宋体" w:hAnsi="宋体"/>
        </w:rPr>
      </w:pPr>
    </w:p>
    <w:p w:rsidR="00170FF8" w:rsidRDefault="000C4A16">
      <w:pPr>
        <w:pStyle w:val="2"/>
      </w:pPr>
      <w:bookmarkStart w:id="22" w:name="_Toc333931715"/>
      <w:bookmarkStart w:id="23" w:name="_Toc27344"/>
      <w:r>
        <w:rPr>
          <w:rFonts w:hint="eastAsia"/>
        </w:rPr>
        <w:t>进度回顾</w:t>
      </w:r>
      <w:bookmarkEnd w:id="22"/>
      <w:bookmarkEnd w:id="2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2"/>
        <w:gridCol w:w="2462"/>
        <w:gridCol w:w="2462"/>
        <w:gridCol w:w="2346"/>
      </w:tblGrid>
      <w:tr w:rsidR="00170FF8">
        <w:tc>
          <w:tcPr>
            <w:tcW w:w="1252" w:type="dxa"/>
            <w:shd w:val="clear" w:color="auto" w:fill="auto"/>
            <w:vAlign w:val="center"/>
          </w:tcPr>
          <w:p w:rsidR="00170FF8" w:rsidRDefault="000C4A16">
            <w:pPr>
              <w:jc w:val="center"/>
              <w:rPr>
                <w:b/>
              </w:rPr>
            </w:pPr>
            <w:bookmarkStart w:id="24" w:name="OLE_LINK84"/>
            <w:bookmarkStart w:id="25" w:name="OLE_LINK85"/>
            <w:r>
              <w:rPr>
                <w:rFonts w:hint="eastAsia"/>
                <w:b/>
              </w:rPr>
              <w:t>版本</w:t>
            </w:r>
          </w:p>
        </w:tc>
        <w:tc>
          <w:tcPr>
            <w:tcW w:w="2462" w:type="dxa"/>
            <w:shd w:val="clear" w:color="auto" w:fill="auto"/>
            <w:vAlign w:val="center"/>
          </w:tcPr>
          <w:p w:rsidR="00170FF8" w:rsidRDefault="000C4A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计划起止时间</w:t>
            </w:r>
          </w:p>
        </w:tc>
        <w:tc>
          <w:tcPr>
            <w:tcW w:w="2462" w:type="dxa"/>
            <w:shd w:val="clear" w:color="auto" w:fill="auto"/>
            <w:vAlign w:val="center"/>
          </w:tcPr>
          <w:p w:rsidR="00170FF8" w:rsidRDefault="000C4A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实际起止时间</w:t>
            </w:r>
          </w:p>
        </w:tc>
        <w:tc>
          <w:tcPr>
            <w:tcW w:w="2346" w:type="dxa"/>
            <w:shd w:val="clear" w:color="auto" w:fill="auto"/>
            <w:vAlign w:val="center"/>
          </w:tcPr>
          <w:p w:rsidR="00170FF8" w:rsidRDefault="000C4A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70FF8">
        <w:tc>
          <w:tcPr>
            <w:tcW w:w="1252" w:type="dxa"/>
            <w:shd w:val="clear" w:color="auto" w:fill="auto"/>
            <w:vAlign w:val="center"/>
          </w:tcPr>
          <w:p w:rsidR="00170FF8" w:rsidRDefault="000C4A1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A1</w:t>
            </w:r>
          </w:p>
        </w:tc>
        <w:tc>
          <w:tcPr>
            <w:tcW w:w="2462" w:type="dxa"/>
            <w:shd w:val="clear" w:color="auto" w:fill="auto"/>
            <w:vAlign w:val="center"/>
          </w:tcPr>
          <w:p w:rsidR="00170FF8" w:rsidRDefault="00170FF8">
            <w:pPr>
              <w:rPr>
                <w:sz w:val="21"/>
                <w:szCs w:val="21"/>
              </w:rPr>
            </w:pPr>
          </w:p>
        </w:tc>
        <w:tc>
          <w:tcPr>
            <w:tcW w:w="2462" w:type="dxa"/>
            <w:shd w:val="clear" w:color="auto" w:fill="auto"/>
            <w:vAlign w:val="center"/>
          </w:tcPr>
          <w:p w:rsidR="00170FF8" w:rsidRDefault="00170FF8">
            <w:pPr>
              <w:rPr>
                <w:sz w:val="21"/>
                <w:szCs w:val="21"/>
              </w:rPr>
            </w:pPr>
          </w:p>
        </w:tc>
        <w:tc>
          <w:tcPr>
            <w:tcW w:w="2346" w:type="dxa"/>
            <w:shd w:val="clear" w:color="auto" w:fill="auto"/>
            <w:vAlign w:val="center"/>
          </w:tcPr>
          <w:p w:rsidR="00170FF8" w:rsidRDefault="00170FF8">
            <w:pPr>
              <w:rPr>
                <w:sz w:val="21"/>
                <w:szCs w:val="21"/>
              </w:rPr>
            </w:pPr>
          </w:p>
        </w:tc>
      </w:tr>
    </w:tbl>
    <w:p w:rsidR="00170FF8" w:rsidRDefault="000C4A16">
      <w:pPr>
        <w:pStyle w:val="2"/>
      </w:pPr>
      <w:bookmarkStart w:id="26" w:name="_Toc333931716"/>
      <w:bookmarkStart w:id="27" w:name="_Toc25358"/>
      <w:bookmarkEnd w:id="24"/>
      <w:bookmarkEnd w:id="25"/>
      <w:r>
        <w:rPr>
          <w:rFonts w:hint="eastAsia"/>
        </w:rPr>
        <w:t>测试执行</w:t>
      </w:r>
      <w:bookmarkEnd w:id="26"/>
      <w:bookmarkEnd w:id="27"/>
    </w:p>
    <w:p w:rsidR="00170FF8" w:rsidRDefault="000C4A16">
      <w:pPr>
        <w:ind w:firstLineChars="200" w:firstLine="480"/>
      </w:pPr>
      <w:r>
        <w:rPr>
          <w:rFonts w:hint="eastAsia"/>
        </w:rPr>
        <w:t>此次测试严格按照项目计划和测试计划执行，按时完成了测试计划规定的测试对象的测试。针对测试计划规定的测试策略，在测试执行中都有体现，在测试执行过程中，依据测试计划和测试用例，对系统进行了完整测试。</w:t>
      </w:r>
    </w:p>
    <w:p w:rsidR="00170FF8" w:rsidRDefault="000C4A16">
      <w:pPr>
        <w:pStyle w:val="2"/>
      </w:pPr>
      <w:bookmarkStart w:id="28" w:name="_Toc333931717"/>
      <w:bookmarkStart w:id="29" w:name="_Toc18833"/>
      <w:r>
        <w:rPr>
          <w:rFonts w:hint="eastAsia"/>
        </w:rPr>
        <w:t>测试用例</w:t>
      </w:r>
      <w:bookmarkEnd w:id="28"/>
      <w:bookmarkEnd w:id="29"/>
    </w:p>
    <w:p w:rsidR="00170FF8" w:rsidRDefault="000C4A16">
      <w:pPr>
        <w:pStyle w:val="3"/>
      </w:pPr>
      <w:bookmarkStart w:id="30" w:name="_Toc333931718"/>
      <w:bookmarkStart w:id="31" w:name="_Toc22975"/>
      <w:r>
        <w:rPr>
          <w:rFonts w:hint="eastAsia"/>
        </w:rPr>
        <w:t>功能性</w:t>
      </w:r>
      <w:bookmarkEnd w:id="30"/>
      <w:bookmarkEnd w:id="31"/>
    </w:p>
    <w:p w:rsidR="00170FF8" w:rsidRDefault="00170FF8">
      <w:pPr>
        <w:ind w:firstLineChars="200" w:firstLine="480"/>
        <w:rPr>
          <w:rFonts w:hint="eastAsia"/>
          <w:bCs/>
          <w:szCs w:val="24"/>
        </w:rPr>
      </w:pPr>
    </w:p>
    <w:p w:rsidR="007672F9" w:rsidRDefault="007672F9">
      <w:pPr>
        <w:ind w:firstLineChars="200" w:firstLine="480"/>
        <w:rPr>
          <w:bCs/>
          <w:szCs w:val="24"/>
        </w:rPr>
      </w:pPr>
    </w:p>
    <w:p w:rsidR="00170FF8" w:rsidRDefault="000C4A16">
      <w:pPr>
        <w:pStyle w:val="3"/>
      </w:pPr>
      <w:bookmarkStart w:id="32" w:name="_Toc333931719"/>
      <w:bookmarkStart w:id="33" w:name="_Toc2497"/>
      <w:r>
        <w:rPr>
          <w:rFonts w:hint="eastAsia"/>
        </w:rPr>
        <w:t>容错性</w:t>
      </w:r>
      <w:bookmarkEnd w:id="32"/>
      <w:bookmarkEnd w:id="33"/>
    </w:p>
    <w:p w:rsidR="00170FF8" w:rsidRDefault="000C4A16">
      <w:pPr>
        <w:ind w:firstLineChars="200" w:firstLine="480"/>
        <w:rPr>
          <w:bCs/>
          <w:szCs w:val="24"/>
        </w:rPr>
      </w:pPr>
      <w:r>
        <w:rPr>
          <w:rFonts w:hint="eastAsia"/>
          <w:bCs/>
          <w:szCs w:val="24"/>
        </w:rPr>
        <w:t>测试用以对违反输入规则的输入进行了设计，用以验证软件对输入信息的容错性。</w:t>
      </w:r>
    </w:p>
    <w:p w:rsidR="00170FF8" w:rsidRDefault="000C4A16">
      <w:pPr>
        <w:pStyle w:val="3"/>
      </w:pPr>
      <w:bookmarkStart w:id="34" w:name="_Toc333931720"/>
      <w:bookmarkStart w:id="35" w:name="_Toc5386"/>
      <w:r>
        <w:rPr>
          <w:rFonts w:hint="eastAsia"/>
        </w:rPr>
        <w:lastRenderedPageBreak/>
        <w:t>安全性</w:t>
      </w:r>
      <w:bookmarkEnd w:id="34"/>
      <w:bookmarkEnd w:id="35"/>
    </w:p>
    <w:p w:rsidR="00170FF8" w:rsidRDefault="000C4A16">
      <w:pPr>
        <w:ind w:firstLineChars="200" w:firstLine="480"/>
        <w:rPr>
          <w:bCs/>
          <w:szCs w:val="24"/>
        </w:rPr>
      </w:pPr>
      <w:bookmarkStart w:id="36" w:name="OLE_LINK37"/>
      <w:bookmarkStart w:id="37" w:name="OLE_LINK36"/>
      <w:r>
        <w:rPr>
          <w:rFonts w:hint="eastAsia"/>
          <w:bCs/>
          <w:szCs w:val="24"/>
        </w:rPr>
        <w:t>测试用例对软件使用权限和用户验证测试进行了设计，用以评估软件的信息安全性</w:t>
      </w:r>
      <w:bookmarkEnd w:id="36"/>
      <w:bookmarkEnd w:id="37"/>
      <w:r>
        <w:rPr>
          <w:rFonts w:hint="eastAsia"/>
          <w:bCs/>
          <w:szCs w:val="24"/>
        </w:rPr>
        <w:t>。</w:t>
      </w:r>
    </w:p>
    <w:p w:rsidR="00170FF8" w:rsidRDefault="000C4A16">
      <w:pPr>
        <w:pStyle w:val="1"/>
      </w:pPr>
      <w:bookmarkStart w:id="38" w:name="_Toc333931721"/>
      <w:bookmarkStart w:id="39" w:name="_Toc10862"/>
      <w:r>
        <w:rPr>
          <w:rFonts w:hint="eastAsia"/>
        </w:rPr>
        <w:t>测试环境</w:t>
      </w:r>
      <w:bookmarkEnd w:id="38"/>
      <w:bookmarkEnd w:id="39"/>
    </w:p>
    <w:p w:rsidR="00170FF8" w:rsidRDefault="000C4A16">
      <w:pPr>
        <w:pStyle w:val="2"/>
      </w:pPr>
      <w:bookmarkStart w:id="40" w:name="_Toc333931722"/>
      <w:bookmarkStart w:id="41" w:name="_Toc470709980"/>
      <w:bookmarkStart w:id="42" w:name="_Toc26870"/>
      <w:r>
        <w:rPr>
          <w:rFonts w:hint="eastAsia"/>
        </w:rPr>
        <w:t>环境</w:t>
      </w:r>
      <w:bookmarkEnd w:id="40"/>
      <w:bookmarkEnd w:id="41"/>
      <w:r>
        <w:rPr>
          <w:rFonts w:hint="eastAsia"/>
        </w:rPr>
        <w:t>要求</w:t>
      </w:r>
      <w:bookmarkEnd w:id="42"/>
    </w:p>
    <w:p w:rsidR="00170FF8" w:rsidRDefault="000C4A16">
      <w:r>
        <w:rPr>
          <w:rFonts w:hint="eastAsia"/>
        </w:rPr>
        <w:t>硬件环境：</w:t>
      </w:r>
    </w:p>
    <w:p w:rsidR="00170FF8" w:rsidRDefault="000C4A16">
      <w:pPr>
        <w:ind w:firstLineChars="200" w:firstLine="480"/>
      </w:pPr>
      <w:r>
        <w:rPr>
          <w:rFonts w:hint="eastAsia"/>
        </w:rPr>
        <w:t>操作系统：微软</w:t>
      </w:r>
      <w:r>
        <w:rPr>
          <w:rFonts w:hint="eastAsia"/>
        </w:rPr>
        <w:t>Windows 10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位操作系统；</w:t>
      </w:r>
    </w:p>
    <w:p w:rsidR="00170FF8" w:rsidRDefault="000C4A16">
      <w:pPr>
        <w:ind w:firstLineChars="200" w:firstLine="480"/>
      </w:pPr>
      <w:r>
        <w:rPr>
          <w:rFonts w:hint="eastAsia"/>
        </w:rPr>
        <w:t>最低内存要求：</w:t>
      </w:r>
    </w:p>
    <w:p w:rsidR="00170FF8" w:rsidRDefault="000C4A16">
      <w:pPr>
        <w:ind w:firstLineChars="200" w:firstLine="480"/>
      </w:pPr>
      <w:r>
        <w:rPr>
          <w:rFonts w:hint="eastAsia"/>
        </w:rPr>
        <w:t>最低显卡要求：</w:t>
      </w:r>
    </w:p>
    <w:p w:rsidR="00170FF8" w:rsidRDefault="000C4A16">
      <w:pPr>
        <w:ind w:firstLineChars="200" w:firstLine="480"/>
      </w:pPr>
      <w:r>
        <w:rPr>
          <w:rFonts w:hint="eastAsia"/>
        </w:rPr>
        <w:t>最低</w:t>
      </w:r>
      <w:r>
        <w:rPr>
          <w:rFonts w:hint="eastAsia"/>
        </w:rPr>
        <w:t>CPU</w:t>
      </w:r>
      <w:r>
        <w:rPr>
          <w:rFonts w:hint="eastAsia"/>
        </w:rPr>
        <w:t>要求：</w:t>
      </w:r>
    </w:p>
    <w:p w:rsidR="00170FF8" w:rsidRDefault="000C4A16">
      <w:pPr>
        <w:ind w:firstLineChars="200" w:firstLine="480"/>
      </w:pPr>
      <w:r>
        <w:rPr>
          <w:rFonts w:hint="eastAsia"/>
        </w:rPr>
        <w:t>最低磁盘空间：</w:t>
      </w:r>
    </w:p>
    <w:p w:rsidR="00170FF8" w:rsidRDefault="000C4A16">
      <w:pPr>
        <w:ind w:firstLineChars="200" w:firstLine="480"/>
      </w:pPr>
      <w:r>
        <w:rPr>
          <w:rFonts w:hint="eastAsia"/>
        </w:rPr>
        <w:t>显示器：</w:t>
      </w:r>
    </w:p>
    <w:p w:rsidR="00170FF8" w:rsidRDefault="000C4A16">
      <w:pPr>
        <w:ind w:firstLineChars="200" w:firstLine="480"/>
      </w:pPr>
      <w:r>
        <w:rPr>
          <w:rFonts w:hint="eastAsia"/>
        </w:rPr>
        <w:t>光驱：</w:t>
      </w:r>
    </w:p>
    <w:p w:rsidR="00170FF8" w:rsidRDefault="000C4A16">
      <w:pPr>
        <w:ind w:firstLineChars="200" w:firstLine="480"/>
      </w:pPr>
      <w:r>
        <w:rPr>
          <w:rFonts w:hint="eastAsia"/>
        </w:rPr>
        <w:t>UPS</w:t>
      </w:r>
      <w:r>
        <w:rPr>
          <w:rFonts w:hint="eastAsia"/>
        </w:rPr>
        <w:t>电源：</w:t>
      </w:r>
    </w:p>
    <w:p w:rsidR="00170FF8" w:rsidRDefault="000C4A16">
      <w:pPr>
        <w:ind w:firstLineChars="200" w:firstLine="480"/>
      </w:pPr>
      <w:r>
        <w:rPr>
          <w:rFonts w:hint="eastAsia"/>
        </w:rPr>
        <w:t>键盘鼠标：</w:t>
      </w:r>
    </w:p>
    <w:p w:rsidR="00170FF8" w:rsidRDefault="000C4A16">
      <w:pPr>
        <w:ind w:firstLineChars="200" w:firstLine="480"/>
      </w:pPr>
      <w:r>
        <w:rPr>
          <w:rFonts w:hint="eastAsia"/>
        </w:rPr>
        <w:t>打印机：</w:t>
      </w:r>
    </w:p>
    <w:p w:rsidR="00170FF8" w:rsidRDefault="000C4A16">
      <w:r>
        <w:rPr>
          <w:rFonts w:hint="eastAsia"/>
        </w:rPr>
        <w:t>软件环境：</w:t>
      </w:r>
    </w:p>
    <w:p w:rsidR="00170FF8" w:rsidRDefault="00170FF8">
      <w:pPr>
        <w:ind w:leftChars="182" w:left="437"/>
      </w:pPr>
    </w:p>
    <w:p w:rsidR="00170FF8" w:rsidRDefault="000C4A16">
      <w:pPr>
        <w:pStyle w:val="2"/>
      </w:pPr>
      <w:bookmarkStart w:id="43" w:name="_Toc470709981"/>
      <w:bookmarkStart w:id="44" w:name="_Toc333931723"/>
      <w:bookmarkStart w:id="45" w:name="_Toc1008"/>
      <w:r>
        <w:rPr>
          <w:rFonts w:hint="eastAsia"/>
        </w:rPr>
        <w:t>功能拓扑</w:t>
      </w:r>
      <w:bookmarkEnd w:id="43"/>
      <w:bookmarkEnd w:id="44"/>
      <w:bookmarkEnd w:id="45"/>
    </w:p>
    <w:p w:rsidR="00170FF8" w:rsidRDefault="00170FF8"/>
    <w:p w:rsidR="00170FF8" w:rsidRDefault="00170FF8" w:rsidP="007672F9">
      <w:pPr>
        <w:rPr>
          <w:rFonts w:hint="eastAsia"/>
          <w:noProof/>
        </w:rPr>
      </w:pPr>
    </w:p>
    <w:p w:rsidR="007672F9" w:rsidRDefault="007672F9" w:rsidP="007672F9">
      <w:pPr>
        <w:rPr>
          <w:rFonts w:hint="eastAsia"/>
          <w:noProof/>
        </w:rPr>
      </w:pPr>
    </w:p>
    <w:p w:rsidR="007672F9" w:rsidRDefault="007672F9" w:rsidP="007672F9">
      <w:pPr>
        <w:rPr>
          <w:rFonts w:hint="eastAsia"/>
          <w:noProof/>
        </w:rPr>
      </w:pPr>
    </w:p>
    <w:p w:rsidR="007672F9" w:rsidRDefault="007672F9" w:rsidP="007672F9">
      <w:pPr>
        <w:rPr>
          <w:rFonts w:hint="eastAsia"/>
          <w:noProof/>
        </w:rPr>
      </w:pPr>
    </w:p>
    <w:p w:rsidR="007672F9" w:rsidRDefault="007672F9" w:rsidP="007672F9">
      <w:pPr>
        <w:rPr>
          <w:rFonts w:hint="eastAsia"/>
          <w:noProof/>
        </w:rPr>
      </w:pPr>
    </w:p>
    <w:p w:rsidR="007672F9" w:rsidRDefault="007672F9" w:rsidP="007672F9">
      <w:pPr>
        <w:rPr>
          <w:rFonts w:hint="eastAsia"/>
          <w:noProof/>
        </w:rPr>
      </w:pPr>
    </w:p>
    <w:p w:rsidR="007672F9" w:rsidRDefault="007672F9" w:rsidP="007672F9"/>
    <w:p w:rsidR="00170FF8" w:rsidRDefault="000C4A16">
      <w:pPr>
        <w:pStyle w:val="1"/>
      </w:pPr>
      <w:bookmarkStart w:id="46" w:name="_Toc333931724"/>
      <w:bookmarkStart w:id="47" w:name="_Toc470709982"/>
      <w:bookmarkStart w:id="48" w:name="_Toc30526"/>
      <w:r>
        <w:rPr>
          <w:rFonts w:hint="eastAsia"/>
        </w:rPr>
        <w:t>测试结果</w:t>
      </w:r>
      <w:bookmarkEnd w:id="46"/>
      <w:bookmarkEnd w:id="47"/>
      <w:bookmarkEnd w:id="48"/>
    </w:p>
    <w:p w:rsidR="00170FF8" w:rsidRDefault="000C4A16">
      <w:pPr>
        <w:pStyle w:val="2"/>
      </w:pPr>
      <w:bookmarkStart w:id="49" w:name="_Toc470709983"/>
      <w:bookmarkStart w:id="50" w:name="_Toc14546"/>
      <w:r>
        <w:rPr>
          <w:rFonts w:hint="eastAsia"/>
        </w:rPr>
        <w:t>Bug</w:t>
      </w:r>
      <w:bookmarkEnd w:id="49"/>
      <w:r>
        <w:rPr>
          <w:rFonts w:hint="eastAsia"/>
        </w:rPr>
        <w:t>类型统计</w:t>
      </w:r>
      <w:bookmarkEnd w:id="50"/>
    </w:p>
    <w:p w:rsidR="00170FF8" w:rsidRDefault="00170FF8">
      <w:pPr>
        <w:rPr>
          <w:rFonts w:hint="eastAsia"/>
          <w:noProof/>
        </w:rPr>
      </w:pPr>
    </w:p>
    <w:p w:rsidR="007672F9" w:rsidRDefault="007672F9">
      <w:pPr>
        <w:rPr>
          <w:rFonts w:hint="eastAsia"/>
          <w:noProof/>
        </w:rPr>
      </w:pPr>
    </w:p>
    <w:p w:rsidR="007672F9" w:rsidRDefault="007672F9">
      <w:pPr>
        <w:rPr>
          <w:rFonts w:hint="eastAsia"/>
          <w:noProof/>
        </w:rPr>
      </w:pPr>
    </w:p>
    <w:p w:rsidR="007672F9" w:rsidRDefault="007672F9">
      <w:pPr>
        <w:rPr>
          <w:rFonts w:hint="eastAsia"/>
          <w:noProof/>
        </w:rPr>
      </w:pPr>
    </w:p>
    <w:p w:rsidR="007672F9" w:rsidRDefault="007672F9">
      <w:pPr>
        <w:rPr>
          <w:rFonts w:hint="eastAsia"/>
          <w:noProof/>
        </w:rPr>
      </w:pPr>
    </w:p>
    <w:p w:rsidR="007672F9" w:rsidRDefault="007672F9">
      <w:pPr>
        <w:rPr>
          <w:rFonts w:hint="eastAsia"/>
          <w:noProof/>
        </w:rPr>
      </w:pPr>
    </w:p>
    <w:p w:rsidR="007672F9" w:rsidRDefault="007672F9"/>
    <w:p w:rsidR="00170FF8" w:rsidRDefault="000C4A16">
      <w:pPr>
        <w:ind w:firstLineChars="200" w:firstLine="480"/>
      </w:pPr>
      <w:r>
        <w:rPr>
          <w:rFonts w:hint="eastAsia"/>
        </w:rPr>
        <w:t>由上图可以看出，测试过程中代码错误引起的</w:t>
      </w:r>
      <w:r>
        <w:rPr>
          <w:rFonts w:hint="eastAsia"/>
        </w:rPr>
        <w:t>Bug</w:t>
      </w:r>
      <w:r>
        <w:rPr>
          <w:rFonts w:hint="eastAsia"/>
        </w:rPr>
        <w:t>约占</w:t>
      </w:r>
      <w:r>
        <w:rPr>
          <w:rFonts w:hint="eastAsia"/>
        </w:rPr>
        <w:t>整个</w:t>
      </w:r>
      <w:r>
        <w:rPr>
          <w:rFonts w:hint="eastAsia"/>
        </w:rPr>
        <w:t>Bug</w:t>
      </w:r>
      <w:r>
        <w:rPr>
          <w:rFonts w:hint="eastAsia"/>
        </w:rPr>
        <w:t>的</w:t>
      </w:r>
      <w:r w:rsidR="007672F9">
        <w:rPr>
          <w:rFonts w:hint="eastAsia"/>
        </w:rPr>
        <w:t>XX</w:t>
      </w:r>
      <w:r>
        <w:rPr>
          <w:rFonts w:hint="eastAsia"/>
        </w:rPr>
        <w:t>%,</w:t>
      </w:r>
      <w:r>
        <w:rPr>
          <w:rFonts w:hint="eastAsia"/>
        </w:rPr>
        <w:t>存在</w:t>
      </w:r>
      <w:r w:rsidR="007672F9">
        <w:rPr>
          <w:rFonts w:hint="eastAsia"/>
        </w:rPr>
        <w:t>XX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代码错误的</w:t>
      </w:r>
      <w:r>
        <w:rPr>
          <w:rFonts w:hint="eastAsia"/>
        </w:rPr>
        <w:t>Bug</w:t>
      </w:r>
      <w:r>
        <w:rPr>
          <w:rFonts w:hint="eastAsia"/>
        </w:rPr>
        <w:t>；其它的</w:t>
      </w:r>
      <w:r>
        <w:rPr>
          <w:rFonts w:hint="eastAsia"/>
        </w:rPr>
        <w:t>Bug</w:t>
      </w:r>
      <w:r>
        <w:rPr>
          <w:rFonts w:hint="eastAsia"/>
        </w:rPr>
        <w:t>类型主要是一些问题的优化以及需求优化产生的</w:t>
      </w:r>
      <w:r>
        <w:rPr>
          <w:rFonts w:hint="eastAsia"/>
        </w:rPr>
        <w:t>Bug</w:t>
      </w:r>
      <w:r>
        <w:rPr>
          <w:rFonts w:hint="eastAsia"/>
        </w:rPr>
        <w:t>，约占整个</w:t>
      </w:r>
      <w:r>
        <w:rPr>
          <w:rFonts w:hint="eastAsia"/>
        </w:rPr>
        <w:t>Bug</w:t>
      </w:r>
      <w:r>
        <w:rPr>
          <w:rFonts w:hint="eastAsia"/>
        </w:rPr>
        <w:t>的</w:t>
      </w:r>
      <w:r w:rsidR="007672F9">
        <w:rPr>
          <w:rFonts w:hint="eastAsia"/>
        </w:rPr>
        <w:t>XX</w:t>
      </w:r>
      <w:r>
        <w:rPr>
          <w:rFonts w:hint="eastAsia"/>
        </w:rPr>
        <w:t>%</w:t>
      </w:r>
      <w:r>
        <w:rPr>
          <w:rFonts w:hint="eastAsia"/>
        </w:rPr>
        <w:t>，共</w:t>
      </w:r>
      <w:r w:rsidR="007672F9">
        <w:rPr>
          <w:rFonts w:hint="eastAsia"/>
        </w:rPr>
        <w:t>XX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Bug</w:t>
      </w:r>
      <w:r>
        <w:rPr>
          <w:rFonts w:hint="eastAsia"/>
        </w:rPr>
        <w:t>。</w:t>
      </w:r>
    </w:p>
    <w:p w:rsidR="00170FF8" w:rsidRDefault="000C4A16">
      <w:pPr>
        <w:pStyle w:val="2"/>
      </w:pPr>
      <w:bookmarkStart w:id="51" w:name="_Toc10516"/>
      <w:bookmarkStart w:id="52" w:name="_Toc470709984"/>
      <w:r>
        <w:rPr>
          <w:rFonts w:hint="eastAsia"/>
        </w:rPr>
        <w:t>Bug</w:t>
      </w:r>
      <w:r>
        <w:rPr>
          <w:rFonts w:hint="eastAsia"/>
        </w:rPr>
        <w:t>严重程度</w:t>
      </w:r>
      <w:bookmarkEnd w:id="51"/>
      <w:bookmarkEnd w:id="52"/>
    </w:p>
    <w:p w:rsidR="00170FF8" w:rsidRDefault="000C4A16">
      <w:pPr>
        <w:ind w:firstLineChars="200" w:firstLine="480"/>
      </w:pPr>
      <w:r>
        <w:rPr>
          <w:rFonts w:hint="eastAsia"/>
        </w:rPr>
        <w:t>测试中发现的</w:t>
      </w:r>
      <w:r>
        <w:rPr>
          <w:rFonts w:hint="eastAsia"/>
        </w:rPr>
        <w:t>Bug</w:t>
      </w:r>
      <w:r>
        <w:rPr>
          <w:rFonts w:hint="eastAsia"/>
        </w:rPr>
        <w:t>严重程度</w:t>
      </w:r>
      <w:proofErr w:type="gramStart"/>
      <w:r>
        <w:rPr>
          <w:rFonts w:hint="eastAsia"/>
        </w:rPr>
        <w:t>分布见</w:t>
      </w:r>
      <w:proofErr w:type="gramEnd"/>
      <w:r>
        <w:rPr>
          <w:rFonts w:hint="eastAsia"/>
        </w:rPr>
        <w:t>下图：</w:t>
      </w:r>
    </w:p>
    <w:p w:rsidR="00170FF8" w:rsidRDefault="00170FF8">
      <w:pPr>
        <w:rPr>
          <w:rFonts w:hint="eastAsia"/>
          <w:noProof/>
        </w:rPr>
      </w:pPr>
    </w:p>
    <w:p w:rsidR="007672F9" w:rsidRDefault="007672F9">
      <w:pPr>
        <w:rPr>
          <w:rFonts w:hint="eastAsia"/>
          <w:noProof/>
        </w:rPr>
      </w:pPr>
    </w:p>
    <w:p w:rsidR="007672F9" w:rsidRDefault="007672F9">
      <w:pPr>
        <w:rPr>
          <w:rFonts w:hint="eastAsia"/>
          <w:noProof/>
        </w:rPr>
      </w:pPr>
    </w:p>
    <w:p w:rsidR="007672F9" w:rsidRDefault="007672F9">
      <w:pPr>
        <w:rPr>
          <w:rFonts w:hint="eastAsia"/>
          <w:noProof/>
        </w:rPr>
      </w:pPr>
    </w:p>
    <w:p w:rsidR="007672F9" w:rsidRDefault="007672F9">
      <w:pPr>
        <w:rPr>
          <w:rFonts w:hint="eastAsia"/>
          <w:noProof/>
        </w:rPr>
      </w:pPr>
    </w:p>
    <w:p w:rsidR="007672F9" w:rsidRDefault="007672F9"/>
    <w:p w:rsidR="00170FF8" w:rsidRDefault="000C4A16">
      <w:pPr>
        <w:ind w:firstLineChars="200" w:firstLine="480"/>
      </w:pPr>
      <w:r>
        <w:rPr>
          <w:rFonts w:hint="eastAsia"/>
        </w:rPr>
        <w:t>Bug</w:t>
      </w:r>
      <w:r>
        <w:rPr>
          <w:rFonts w:hint="eastAsia"/>
        </w:rPr>
        <w:t>主要集中在功能性评级为严重（</w:t>
      </w:r>
      <w:r>
        <w:rPr>
          <w:rFonts w:hint="eastAsia"/>
        </w:rPr>
        <w:t>1</w:t>
      </w:r>
      <w:r>
        <w:rPr>
          <w:rFonts w:hint="eastAsia"/>
        </w:rPr>
        <w:t>）和微小（</w:t>
      </w:r>
      <w:r>
        <w:rPr>
          <w:rFonts w:hint="eastAsia"/>
        </w:rPr>
        <w:t>3</w:t>
      </w:r>
      <w:r>
        <w:rPr>
          <w:rFonts w:hint="eastAsia"/>
        </w:rPr>
        <w:t>）的级别中，</w:t>
      </w:r>
      <w:r>
        <w:rPr>
          <w:rFonts w:hint="eastAsia"/>
        </w:rPr>
        <w:t>Bug</w:t>
      </w:r>
      <w:r>
        <w:rPr>
          <w:rFonts w:hint="eastAsia"/>
        </w:rPr>
        <w:t>出现的原因主要在以下方面：</w:t>
      </w:r>
    </w:p>
    <w:p w:rsidR="00170FF8" w:rsidRDefault="00170FF8">
      <w:pPr>
        <w:ind w:firstLineChars="200" w:firstLine="480"/>
        <w:rPr>
          <w:rFonts w:hint="eastAsia"/>
        </w:rPr>
      </w:pPr>
    </w:p>
    <w:p w:rsidR="007672F9" w:rsidRDefault="007672F9">
      <w:pPr>
        <w:ind w:firstLineChars="200" w:firstLine="480"/>
        <w:rPr>
          <w:rFonts w:hint="eastAsia"/>
        </w:rPr>
      </w:pPr>
    </w:p>
    <w:p w:rsidR="007672F9" w:rsidRDefault="007672F9">
      <w:pPr>
        <w:ind w:firstLineChars="200" w:firstLine="480"/>
        <w:rPr>
          <w:rFonts w:hint="eastAsia"/>
        </w:rPr>
      </w:pPr>
    </w:p>
    <w:p w:rsidR="007672F9" w:rsidRDefault="007672F9">
      <w:pPr>
        <w:ind w:firstLineChars="200" w:firstLine="480"/>
        <w:rPr>
          <w:rFonts w:hint="eastAsia"/>
        </w:rPr>
      </w:pPr>
    </w:p>
    <w:p w:rsidR="007672F9" w:rsidRDefault="007672F9">
      <w:pPr>
        <w:ind w:firstLineChars="200" w:firstLine="480"/>
        <w:rPr>
          <w:rFonts w:hint="eastAsia"/>
        </w:rPr>
      </w:pPr>
    </w:p>
    <w:p w:rsidR="007672F9" w:rsidRDefault="007672F9">
      <w:pPr>
        <w:ind w:firstLineChars="200" w:firstLine="480"/>
      </w:pPr>
    </w:p>
    <w:p w:rsidR="00170FF8" w:rsidRDefault="000C4A16">
      <w:pPr>
        <w:pStyle w:val="2"/>
      </w:pPr>
      <w:bookmarkStart w:id="53" w:name="_Toc470709985"/>
      <w:bookmarkStart w:id="54" w:name="_Toc25344"/>
      <w:r>
        <w:rPr>
          <w:rFonts w:hint="eastAsia"/>
        </w:rPr>
        <w:t>Bug</w:t>
      </w:r>
      <w:r>
        <w:rPr>
          <w:rFonts w:hint="eastAsia"/>
        </w:rPr>
        <w:t>引入阶段</w:t>
      </w:r>
      <w:bookmarkEnd w:id="53"/>
      <w:bookmarkEnd w:id="54"/>
    </w:p>
    <w:p w:rsidR="00170FF8" w:rsidRDefault="00170FF8">
      <w:pPr>
        <w:rPr>
          <w:rFonts w:hint="eastAsia"/>
          <w:noProof/>
        </w:rPr>
      </w:pPr>
    </w:p>
    <w:p w:rsidR="007672F9" w:rsidRDefault="007672F9">
      <w:pPr>
        <w:rPr>
          <w:rFonts w:hint="eastAsia"/>
          <w:noProof/>
        </w:rPr>
      </w:pPr>
    </w:p>
    <w:p w:rsidR="007672F9" w:rsidRDefault="007672F9">
      <w:pPr>
        <w:rPr>
          <w:rFonts w:hint="eastAsia"/>
          <w:noProof/>
        </w:rPr>
      </w:pPr>
    </w:p>
    <w:p w:rsidR="007672F9" w:rsidRDefault="007672F9">
      <w:pPr>
        <w:rPr>
          <w:rFonts w:hint="eastAsia"/>
          <w:noProof/>
        </w:rPr>
      </w:pPr>
    </w:p>
    <w:p w:rsidR="007672F9" w:rsidRDefault="007672F9">
      <w:pPr>
        <w:rPr>
          <w:rFonts w:hint="eastAsia"/>
          <w:noProof/>
        </w:rPr>
      </w:pPr>
    </w:p>
    <w:p w:rsidR="007672F9" w:rsidRDefault="007672F9">
      <w:pPr>
        <w:rPr>
          <w:rFonts w:hint="eastAsia"/>
          <w:noProof/>
        </w:rPr>
      </w:pPr>
    </w:p>
    <w:p w:rsidR="007672F9" w:rsidRDefault="007672F9"/>
    <w:p w:rsidR="00170FF8" w:rsidRDefault="000C4A16">
      <w:pPr>
        <w:ind w:firstLineChars="200" w:firstLine="480"/>
      </w:pPr>
      <w:r>
        <w:rPr>
          <w:rFonts w:hint="eastAsia"/>
        </w:rPr>
        <w:t>由上图可以得知，需求设计阶段，因需求有所变更，产生的需求优化</w:t>
      </w:r>
      <w:r>
        <w:rPr>
          <w:rFonts w:hint="eastAsia"/>
        </w:rPr>
        <w:t>Bug</w:t>
      </w:r>
      <w:r>
        <w:rPr>
          <w:rFonts w:hint="eastAsia"/>
        </w:rPr>
        <w:t>约占</w:t>
      </w:r>
      <w:r w:rsidR="007672F9">
        <w:rPr>
          <w:rFonts w:hint="eastAsia"/>
        </w:rPr>
        <w:t>X</w:t>
      </w:r>
      <w:r>
        <w:rPr>
          <w:rFonts w:hint="eastAsia"/>
        </w:rPr>
        <w:t>%</w:t>
      </w:r>
      <w:r>
        <w:rPr>
          <w:rFonts w:hint="eastAsia"/>
        </w:rPr>
        <w:t>，编码阶段引入的</w:t>
      </w:r>
      <w:r>
        <w:rPr>
          <w:rFonts w:hint="eastAsia"/>
        </w:rPr>
        <w:t>Bug</w:t>
      </w:r>
      <w:r>
        <w:rPr>
          <w:rFonts w:hint="eastAsia"/>
        </w:rPr>
        <w:t>，约占全部</w:t>
      </w:r>
      <w:r>
        <w:rPr>
          <w:rFonts w:hint="eastAsia"/>
        </w:rPr>
        <w:t>Bug</w:t>
      </w:r>
      <w:r>
        <w:rPr>
          <w:rFonts w:hint="eastAsia"/>
        </w:rPr>
        <w:t>的</w:t>
      </w:r>
      <w:r w:rsidR="007672F9">
        <w:rPr>
          <w:rFonts w:hint="eastAsia"/>
        </w:rPr>
        <w:t>X</w:t>
      </w:r>
      <w:r>
        <w:rPr>
          <w:rFonts w:hint="eastAsia"/>
        </w:rPr>
        <w:t>%</w:t>
      </w:r>
      <w:r>
        <w:rPr>
          <w:rFonts w:hint="eastAsia"/>
        </w:rPr>
        <w:t>左右</w:t>
      </w:r>
      <w:r>
        <w:rPr>
          <w:rFonts w:hint="eastAsia"/>
        </w:rPr>
        <w:t>，在测试阶段也引入了部分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170FF8" w:rsidRDefault="000C4A16">
      <w:pPr>
        <w:pStyle w:val="2"/>
      </w:pPr>
      <w:bookmarkStart w:id="55" w:name="_Toc333931728"/>
      <w:bookmarkStart w:id="56" w:name="_Toc470709986"/>
      <w:bookmarkStart w:id="57" w:name="_Toc22545"/>
      <w:r>
        <w:rPr>
          <w:rFonts w:hint="eastAsia"/>
        </w:rPr>
        <w:t>Bug</w:t>
      </w:r>
      <w:r>
        <w:rPr>
          <w:rFonts w:hint="eastAsia"/>
        </w:rPr>
        <w:t>引入原因</w:t>
      </w:r>
      <w:bookmarkEnd w:id="55"/>
      <w:bookmarkEnd w:id="56"/>
      <w:bookmarkEnd w:id="57"/>
    </w:p>
    <w:p w:rsidR="00170FF8" w:rsidRDefault="00170FF8">
      <w:pPr>
        <w:rPr>
          <w:rFonts w:hint="eastAsia"/>
          <w:noProof/>
        </w:rPr>
      </w:pPr>
    </w:p>
    <w:p w:rsidR="007672F9" w:rsidRDefault="007672F9">
      <w:pPr>
        <w:rPr>
          <w:rFonts w:hint="eastAsia"/>
          <w:noProof/>
        </w:rPr>
      </w:pPr>
    </w:p>
    <w:p w:rsidR="007672F9" w:rsidRDefault="007672F9">
      <w:pPr>
        <w:rPr>
          <w:rFonts w:hint="eastAsia"/>
          <w:noProof/>
        </w:rPr>
      </w:pPr>
    </w:p>
    <w:p w:rsidR="007672F9" w:rsidRDefault="007672F9">
      <w:pPr>
        <w:rPr>
          <w:rFonts w:hint="eastAsia"/>
          <w:noProof/>
        </w:rPr>
      </w:pPr>
    </w:p>
    <w:p w:rsidR="007672F9" w:rsidRDefault="007672F9">
      <w:pPr>
        <w:rPr>
          <w:rFonts w:hint="eastAsia"/>
          <w:noProof/>
        </w:rPr>
      </w:pPr>
    </w:p>
    <w:p w:rsidR="007672F9" w:rsidRDefault="007672F9"/>
    <w:p w:rsidR="00170FF8" w:rsidRDefault="000C4A16">
      <w:pPr>
        <w:ind w:firstLineChars="200" w:firstLine="480"/>
      </w:pPr>
      <w:r>
        <w:rPr>
          <w:rFonts w:hint="eastAsia"/>
        </w:rPr>
        <w:t>由上图可以看出，编码逻辑错误和数据库相关缺陷所产生的</w:t>
      </w:r>
      <w:r>
        <w:rPr>
          <w:rFonts w:hint="eastAsia"/>
        </w:rPr>
        <w:t>Bug</w:t>
      </w:r>
      <w:r>
        <w:rPr>
          <w:rFonts w:hint="eastAsia"/>
        </w:rPr>
        <w:t>占到了全部</w:t>
      </w:r>
      <w:r>
        <w:rPr>
          <w:rFonts w:hint="eastAsia"/>
        </w:rPr>
        <w:t>Bug</w:t>
      </w:r>
      <w:r>
        <w:rPr>
          <w:rFonts w:hint="eastAsia"/>
        </w:rPr>
        <w:t>的</w:t>
      </w:r>
      <w:r w:rsidR="007672F9">
        <w:rPr>
          <w:rFonts w:hint="eastAsia"/>
        </w:rPr>
        <w:t>XX</w:t>
      </w:r>
      <w:r>
        <w:rPr>
          <w:rFonts w:hint="eastAsia"/>
        </w:rPr>
        <w:t>%</w:t>
      </w:r>
      <w:r>
        <w:rPr>
          <w:rFonts w:hint="eastAsia"/>
        </w:rPr>
        <w:t>左右。</w:t>
      </w:r>
    </w:p>
    <w:p w:rsidR="00170FF8" w:rsidRDefault="00170FF8"/>
    <w:p w:rsidR="00170FF8" w:rsidRDefault="000C4A16">
      <w:pPr>
        <w:pStyle w:val="1"/>
      </w:pPr>
      <w:bookmarkStart w:id="58" w:name="_Toc333931730"/>
      <w:bookmarkStart w:id="59" w:name="_Toc1938"/>
      <w:r>
        <w:rPr>
          <w:rFonts w:hint="eastAsia"/>
        </w:rPr>
        <w:lastRenderedPageBreak/>
        <w:t>测试结论</w:t>
      </w:r>
      <w:bookmarkEnd w:id="58"/>
      <w:bookmarkEnd w:id="59"/>
    </w:p>
    <w:p w:rsidR="00170FF8" w:rsidRDefault="000C4A16">
      <w:pPr>
        <w:pStyle w:val="2"/>
      </w:pPr>
      <w:bookmarkStart w:id="60" w:name="_Toc333931731"/>
      <w:bookmarkStart w:id="61" w:name="_Toc10084"/>
      <w:r>
        <w:rPr>
          <w:rFonts w:hint="eastAsia"/>
        </w:rPr>
        <w:t>功能性</w:t>
      </w:r>
      <w:bookmarkEnd w:id="60"/>
      <w:bookmarkEnd w:id="61"/>
    </w:p>
    <w:p w:rsidR="00170FF8" w:rsidRDefault="00170FF8">
      <w:pPr>
        <w:ind w:firstLineChars="200" w:firstLine="480"/>
        <w:rPr>
          <w:rFonts w:hint="eastAsia"/>
          <w:bCs/>
          <w:szCs w:val="24"/>
        </w:rPr>
      </w:pPr>
    </w:p>
    <w:p w:rsidR="007672F9" w:rsidRDefault="007672F9">
      <w:pPr>
        <w:ind w:firstLineChars="200" w:firstLine="480"/>
        <w:rPr>
          <w:bCs/>
          <w:szCs w:val="24"/>
        </w:rPr>
      </w:pPr>
    </w:p>
    <w:p w:rsidR="00170FF8" w:rsidRDefault="000C4A16">
      <w:pPr>
        <w:pStyle w:val="2"/>
      </w:pPr>
      <w:bookmarkStart w:id="62" w:name="_Toc333931732"/>
      <w:bookmarkStart w:id="63" w:name="_Toc28065"/>
      <w:r>
        <w:rPr>
          <w:rFonts w:hint="eastAsia"/>
        </w:rPr>
        <w:t>易用性</w:t>
      </w:r>
      <w:bookmarkEnd w:id="62"/>
      <w:bookmarkEnd w:id="63"/>
    </w:p>
    <w:p w:rsidR="00170FF8" w:rsidRDefault="000C4A16">
      <w:pPr>
        <w:ind w:firstLineChars="200" w:firstLine="480"/>
      </w:pPr>
      <w:r>
        <w:rPr>
          <w:rFonts w:hint="eastAsia"/>
        </w:rPr>
        <w:t>软件实现了如下易用性：</w:t>
      </w:r>
    </w:p>
    <w:p w:rsidR="00170FF8" w:rsidRDefault="000C4A16">
      <w:r>
        <w:rPr>
          <w:rFonts w:hint="eastAsia"/>
        </w:rPr>
        <w:t>——非法输入的限制；</w:t>
      </w:r>
    </w:p>
    <w:p w:rsidR="00170FF8" w:rsidRDefault="000C4A16">
      <w:r>
        <w:rPr>
          <w:rFonts w:hint="eastAsia"/>
        </w:rPr>
        <w:t>——输入信息正确性的提示；</w:t>
      </w:r>
    </w:p>
    <w:p w:rsidR="00170FF8" w:rsidRDefault="000C4A16">
      <w:r>
        <w:rPr>
          <w:rFonts w:hint="eastAsia"/>
        </w:rPr>
        <w:t>——必须输入信息的提示；</w:t>
      </w:r>
    </w:p>
    <w:p w:rsidR="00170FF8" w:rsidRDefault="000C4A16">
      <w:r>
        <w:rPr>
          <w:rFonts w:hint="eastAsia"/>
        </w:rPr>
        <w:t>——交互操作的简单易用。</w:t>
      </w:r>
    </w:p>
    <w:p w:rsidR="00170FF8" w:rsidRDefault="000C4A16">
      <w:pPr>
        <w:ind w:firstLineChars="200" w:firstLine="480"/>
      </w:pPr>
      <w:r>
        <w:rPr>
          <w:rFonts w:hint="eastAsia"/>
        </w:rPr>
        <w:t>软件易用性存在不足：</w:t>
      </w:r>
    </w:p>
    <w:p w:rsidR="00170FF8" w:rsidRDefault="000C4A16">
      <w:r>
        <w:rPr>
          <w:rFonts w:hint="eastAsia"/>
        </w:rPr>
        <w:t>——界面的美观性；</w:t>
      </w:r>
    </w:p>
    <w:p w:rsidR="00170FF8" w:rsidRDefault="000C4A16">
      <w:pPr>
        <w:pStyle w:val="2"/>
      </w:pPr>
      <w:bookmarkStart w:id="64" w:name="_Toc333931733"/>
      <w:bookmarkStart w:id="65" w:name="_Toc22466"/>
      <w:r>
        <w:rPr>
          <w:rFonts w:hint="eastAsia"/>
        </w:rPr>
        <w:t>可靠性</w:t>
      </w:r>
      <w:bookmarkEnd w:id="64"/>
      <w:bookmarkEnd w:id="65"/>
    </w:p>
    <w:p w:rsidR="00170FF8" w:rsidRDefault="00170FF8">
      <w:pPr>
        <w:ind w:firstLineChars="200" w:firstLine="480"/>
        <w:rPr>
          <w:rFonts w:hint="eastAsia"/>
          <w:bCs/>
          <w:szCs w:val="24"/>
        </w:rPr>
      </w:pPr>
    </w:p>
    <w:p w:rsidR="007672F9" w:rsidRDefault="007672F9">
      <w:pPr>
        <w:ind w:firstLineChars="200" w:firstLine="480"/>
        <w:rPr>
          <w:bCs/>
          <w:szCs w:val="24"/>
        </w:rPr>
      </w:pPr>
    </w:p>
    <w:p w:rsidR="00170FF8" w:rsidRDefault="000C4A16">
      <w:pPr>
        <w:pStyle w:val="2"/>
      </w:pPr>
      <w:bookmarkStart w:id="66" w:name="_Toc333931735"/>
      <w:bookmarkStart w:id="67" w:name="_Toc6407"/>
      <w:r>
        <w:rPr>
          <w:rFonts w:hint="eastAsia"/>
        </w:rPr>
        <w:t>安全性</w:t>
      </w:r>
      <w:bookmarkEnd w:id="66"/>
      <w:bookmarkEnd w:id="67"/>
    </w:p>
    <w:p w:rsidR="00170FF8" w:rsidRDefault="000C4A16">
      <w:pPr>
        <w:ind w:firstLineChars="200" w:firstLine="480"/>
      </w:pPr>
      <w:bookmarkStart w:id="68" w:name="OLE_LINK43"/>
      <w:bookmarkStart w:id="69" w:name="OLE_LINK42"/>
      <w:bookmarkStart w:id="70" w:name="OLE_LINK44"/>
      <w:r>
        <w:rPr>
          <w:rFonts w:hint="eastAsia"/>
        </w:rPr>
        <w:t>软件控制了以下安全性问题：</w:t>
      </w:r>
    </w:p>
    <w:p w:rsidR="00170FF8" w:rsidRDefault="00170FF8">
      <w:pPr>
        <w:ind w:firstLineChars="200" w:firstLine="480"/>
        <w:rPr>
          <w:rFonts w:ascii="宋体" w:hAnsi="宋体" w:cs="宋体"/>
          <w:szCs w:val="24"/>
        </w:rPr>
      </w:pPr>
    </w:p>
    <w:p w:rsidR="00170FF8" w:rsidRDefault="00170FF8">
      <w:pPr>
        <w:ind w:firstLineChars="200" w:firstLine="480"/>
        <w:rPr>
          <w:rFonts w:ascii="宋体" w:hAnsi="宋体" w:cs="宋体" w:hint="eastAsia"/>
          <w:szCs w:val="24"/>
        </w:rPr>
      </w:pPr>
    </w:p>
    <w:p w:rsidR="007672F9" w:rsidRDefault="007672F9">
      <w:pPr>
        <w:ind w:firstLineChars="200" w:firstLine="480"/>
        <w:rPr>
          <w:rFonts w:ascii="宋体" w:hAnsi="宋体" w:cs="宋体" w:hint="eastAsia"/>
          <w:szCs w:val="24"/>
        </w:rPr>
      </w:pPr>
    </w:p>
    <w:p w:rsidR="007672F9" w:rsidRDefault="007672F9">
      <w:pPr>
        <w:ind w:firstLineChars="200" w:firstLine="480"/>
        <w:rPr>
          <w:rFonts w:ascii="宋体" w:hAnsi="宋体" w:cs="宋体" w:hint="eastAsia"/>
          <w:szCs w:val="24"/>
        </w:rPr>
      </w:pPr>
    </w:p>
    <w:p w:rsidR="007672F9" w:rsidRDefault="007672F9">
      <w:pPr>
        <w:ind w:firstLineChars="200" w:firstLine="480"/>
        <w:rPr>
          <w:rFonts w:ascii="宋体" w:hAnsi="宋体" w:cs="宋体" w:hint="eastAsia"/>
          <w:szCs w:val="24"/>
        </w:rPr>
      </w:pPr>
    </w:p>
    <w:p w:rsidR="007672F9" w:rsidRDefault="007672F9">
      <w:pPr>
        <w:ind w:firstLineChars="200" w:firstLine="480"/>
        <w:rPr>
          <w:rFonts w:ascii="宋体" w:hAnsi="宋体" w:cs="宋体"/>
          <w:szCs w:val="24"/>
        </w:rPr>
      </w:pPr>
    </w:p>
    <w:p w:rsidR="00170FF8" w:rsidRDefault="000C4A16">
      <w:pPr>
        <w:pStyle w:val="1"/>
      </w:pPr>
      <w:bookmarkStart w:id="71" w:name="_Toc333931736"/>
      <w:bookmarkStart w:id="72" w:name="_Toc29614"/>
      <w:bookmarkEnd w:id="68"/>
      <w:bookmarkEnd w:id="69"/>
      <w:bookmarkEnd w:id="70"/>
      <w:r>
        <w:rPr>
          <w:rFonts w:hint="eastAsia"/>
        </w:rPr>
        <w:lastRenderedPageBreak/>
        <w:t>分析摘要</w:t>
      </w:r>
      <w:bookmarkEnd w:id="71"/>
      <w:bookmarkEnd w:id="72"/>
    </w:p>
    <w:p w:rsidR="00170FF8" w:rsidRDefault="000C4A16">
      <w:pPr>
        <w:pStyle w:val="2"/>
      </w:pPr>
      <w:bookmarkStart w:id="73" w:name="_Toc333931737"/>
      <w:bookmarkStart w:id="74" w:name="_Toc28678"/>
      <w:r>
        <w:rPr>
          <w:rFonts w:hint="eastAsia"/>
        </w:rPr>
        <w:t>覆盖率</w:t>
      </w:r>
      <w:bookmarkEnd w:id="73"/>
      <w:bookmarkEnd w:id="74"/>
    </w:p>
    <w:p w:rsidR="00170FF8" w:rsidRDefault="000C4A16">
      <w:pPr>
        <w:ind w:firstLineChars="200" w:firstLine="480"/>
      </w:pPr>
      <w:r>
        <w:rPr>
          <w:rFonts w:hint="eastAsia"/>
        </w:rPr>
        <w:t>此次测试，所有测试用例都是在中文环境下进行的测试，未在英文界面下执行，不包括在英文界面下的测试。</w:t>
      </w:r>
    </w:p>
    <w:p w:rsidR="00170FF8" w:rsidRDefault="000C4A16">
      <w:pPr>
        <w:ind w:firstLineChars="200" w:firstLine="480"/>
        <w:rPr>
          <w:b/>
          <w:bCs/>
          <w:sz w:val="28"/>
        </w:rPr>
      </w:pPr>
      <w:r>
        <w:rPr>
          <w:rFonts w:hint="eastAsia"/>
        </w:rPr>
        <w:t>此次测试涵盖了</w:t>
      </w:r>
      <w:r>
        <w:rPr>
          <w:rFonts w:asciiTheme="minorEastAsia" w:hAnsiTheme="minorEastAsia" w:hint="eastAsia"/>
          <w:szCs w:val="24"/>
          <w:lang w:val="zh-CN"/>
        </w:rPr>
        <w:t>《</w:t>
      </w:r>
      <w:r w:rsidR="007672F9">
        <w:rPr>
          <w:rFonts w:asciiTheme="minorEastAsia" w:hAnsiTheme="minorEastAsia" w:hint="eastAsia"/>
          <w:szCs w:val="24"/>
          <w:lang w:val="zh-CN"/>
        </w:rPr>
        <w:t>XXXXX</w:t>
      </w:r>
      <w:r>
        <w:rPr>
          <w:rFonts w:asciiTheme="minorEastAsia" w:hAnsiTheme="minorEastAsia" w:hint="eastAsia"/>
          <w:szCs w:val="24"/>
          <w:lang w:val="zh-CN"/>
        </w:rPr>
        <w:t>软件详细设计说明书》</w:t>
      </w:r>
      <w:r>
        <w:rPr>
          <w:rFonts w:hint="eastAsia"/>
        </w:rPr>
        <w:t>说明中涵盖的所有内容，也涵盖了说明书中介绍的所有内容。进行了无效数据的测试验证。</w:t>
      </w:r>
    </w:p>
    <w:p w:rsidR="00170FF8" w:rsidRDefault="000C4A16">
      <w:pPr>
        <w:ind w:firstLineChars="200" w:firstLine="480"/>
      </w:pPr>
      <w:r>
        <w:rPr>
          <w:rFonts w:hint="eastAsia"/>
        </w:rPr>
        <w:t>下图为此次测试的测试用例覆盖率测试图：</w:t>
      </w:r>
    </w:p>
    <w:p w:rsidR="00170FF8" w:rsidRDefault="00170FF8">
      <w:pPr>
        <w:rPr>
          <w:rFonts w:hint="eastAsia"/>
          <w:noProof/>
        </w:rPr>
      </w:pPr>
      <w:bookmarkStart w:id="75" w:name="OLE_LINK95"/>
      <w:bookmarkStart w:id="76" w:name="OLE_LINK96"/>
    </w:p>
    <w:p w:rsidR="007672F9" w:rsidRDefault="007672F9">
      <w:pPr>
        <w:rPr>
          <w:rFonts w:hint="eastAsia"/>
          <w:noProof/>
        </w:rPr>
      </w:pPr>
    </w:p>
    <w:p w:rsidR="007672F9" w:rsidRDefault="007672F9">
      <w:pPr>
        <w:rPr>
          <w:rFonts w:hint="eastAsia"/>
          <w:noProof/>
        </w:rPr>
      </w:pPr>
    </w:p>
    <w:p w:rsidR="007672F9" w:rsidRDefault="007672F9">
      <w:pPr>
        <w:rPr>
          <w:rFonts w:hint="eastAsia"/>
          <w:noProof/>
        </w:rPr>
      </w:pPr>
    </w:p>
    <w:p w:rsidR="007672F9" w:rsidRDefault="007672F9">
      <w:pPr>
        <w:rPr>
          <w:b/>
          <w:bCs/>
          <w:sz w:val="28"/>
        </w:rPr>
      </w:pPr>
    </w:p>
    <w:p w:rsidR="00170FF8" w:rsidRDefault="000C4A16">
      <w:pPr>
        <w:pStyle w:val="2"/>
      </w:pPr>
      <w:bookmarkStart w:id="77" w:name="_Toc333931738"/>
      <w:bookmarkStart w:id="78" w:name="_Toc24327"/>
      <w:r>
        <w:rPr>
          <w:rFonts w:hint="eastAsia"/>
        </w:rPr>
        <w:t>遗留缺陷的影响</w:t>
      </w:r>
      <w:bookmarkEnd w:id="77"/>
      <w:bookmarkEnd w:id="78"/>
    </w:p>
    <w:p w:rsidR="00170FF8" w:rsidRDefault="000C4A16">
      <w:pPr>
        <w:ind w:firstLineChars="200" w:firstLine="482"/>
      </w:pPr>
      <w:r>
        <w:rPr>
          <w:rFonts w:hint="eastAsia"/>
          <w:b/>
        </w:rPr>
        <w:t>缺陷描述</w:t>
      </w:r>
      <w:r>
        <w:rPr>
          <w:rFonts w:hint="eastAsia"/>
        </w:rPr>
        <w:t>：</w:t>
      </w:r>
      <w:r w:rsidR="007672F9">
        <w:t xml:space="preserve"> </w:t>
      </w:r>
    </w:p>
    <w:p w:rsidR="00170FF8" w:rsidRDefault="000C4A16">
      <w:pPr>
        <w:ind w:firstLineChars="200" w:firstLine="482"/>
      </w:pPr>
      <w:r>
        <w:rPr>
          <w:rFonts w:hint="eastAsia"/>
          <w:b/>
        </w:rPr>
        <w:t>缺陷影响</w:t>
      </w:r>
      <w:r>
        <w:rPr>
          <w:rFonts w:hint="eastAsia"/>
        </w:rPr>
        <w:t>：</w:t>
      </w:r>
    </w:p>
    <w:p w:rsidR="00170FF8" w:rsidRDefault="000C4A16">
      <w:pPr>
        <w:ind w:firstLineChars="200" w:firstLine="482"/>
        <w:rPr>
          <w:b/>
          <w:bCs/>
          <w:sz w:val="28"/>
        </w:rPr>
      </w:pPr>
      <w:r>
        <w:rPr>
          <w:rFonts w:hint="eastAsia"/>
          <w:b/>
        </w:rPr>
        <w:t>推迟原因</w:t>
      </w:r>
      <w:r>
        <w:rPr>
          <w:rFonts w:hint="eastAsia"/>
        </w:rPr>
        <w:t>：</w:t>
      </w:r>
      <w:r w:rsidR="007672F9">
        <w:rPr>
          <w:b/>
          <w:bCs/>
          <w:sz w:val="28"/>
        </w:rPr>
        <w:t xml:space="preserve"> </w:t>
      </w:r>
    </w:p>
    <w:p w:rsidR="00170FF8" w:rsidRDefault="000C4A16">
      <w:pPr>
        <w:pStyle w:val="1"/>
      </w:pPr>
      <w:bookmarkStart w:id="79" w:name="_Toc333931739"/>
      <w:bookmarkStart w:id="80" w:name="_Toc2844"/>
      <w:r>
        <w:rPr>
          <w:rFonts w:hint="eastAsia"/>
        </w:rPr>
        <w:t>度量</w:t>
      </w:r>
      <w:bookmarkEnd w:id="79"/>
      <w:bookmarkEnd w:id="80"/>
    </w:p>
    <w:p w:rsidR="00170FF8" w:rsidRDefault="000C4A16">
      <w:pPr>
        <w:pStyle w:val="2"/>
      </w:pPr>
      <w:bookmarkStart w:id="81" w:name="_Toc333931740"/>
      <w:bookmarkStart w:id="82" w:name="_Toc27648"/>
      <w:r>
        <w:rPr>
          <w:rFonts w:hint="eastAsia"/>
        </w:rPr>
        <w:t>资源消耗</w:t>
      </w:r>
      <w:bookmarkEnd w:id="81"/>
      <w:bookmarkEnd w:id="8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4"/>
        <w:gridCol w:w="6398"/>
      </w:tblGrid>
      <w:tr w:rsidR="00170FF8">
        <w:tc>
          <w:tcPr>
            <w:tcW w:w="2124" w:type="dxa"/>
            <w:shd w:val="clear" w:color="auto" w:fill="auto"/>
          </w:tcPr>
          <w:p w:rsidR="00170FF8" w:rsidRDefault="000C4A16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398" w:type="dxa"/>
            <w:shd w:val="clear" w:color="auto" w:fill="auto"/>
          </w:tcPr>
          <w:p w:rsidR="00170FF8" w:rsidRDefault="00170FF8"/>
        </w:tc>
      </w:tr>
      <w:tr w:rsidR="00170FF8">
        <w:tc>
          <w:tcPr>
            <w:tcW w:w="2124" w:type="dxa"/>
            <w:shd w:val="clear" w:color="auto" w:fill="auto"/>
          </w:tcPr>
          <w:p w:rsidR="00170FF8" w:rsidRDefault="000C4A16">
            <w:pPr>
              <w:jc w:val="center"/>
            </w:pPr>
            <w:r>
              <w:rPr>
                <w:rFonts w:hint="eastAsia"/>
              </w:rPr>
              <w:t>人力资源</w:t>
            </w:r>
          </w:p>
        </w:tc>
        <w:tc>
          <w:tcPr>
            <w:tcW w:w="6398" w:type="dxa"/>
            <w:shd w:val="clear" w:color="auto" w:fill="auto"/>
          </w:tcPr>
          <w:p w:rsidR="00170FF8" w:rsidRDefault="00170FF8">
            <w:pPr>
              <w:jc w:val="left"/>
            </w:pPr>
          </w:p>
        </w:tc>
      </w:tr>
      <w:tr w:rsidR="00170FF8">
        <w:tc>
          <w:tcPr>
            <w:tcW w:w="2124" w:type="dxa"/>
            <w:shd w:val="clear" w:color="auto" w:fill="auto"/>
          </w:tcPr>
          <w:p w:rsidR="00170FF8" w:rsidRDefault="000C4A16">
            <w:pPr>
              <w:jc w:val="center"/>
            </w:pPr>
            <w:r>
              <w:rPr>
                <w:rFonts w:hint="eastAsia"/>
              </w:rPr>
              <w:t>硬件资源</w:t>
            </w:r>
          </w:p>
        </w:tc>
        <w:tc>
          <w:tcPr>
            <w:tcW w:w="6398" w:type="dxa"/>
            <w:shd w:val="clear" w:color="auto" w:fill="auto"/>
          </w:tcPr>
          <w:p w:rsidR="00170FF8" w:rsidRDefault="00170FF8"/>
        </w:tc>
      </w:tr>
    </w:tbl>
    <w:p w:rsidR="00170FF8" w:rsidRDefault="000C4A16">
      <w:pPr>
        <w:pStyle w:val="1"/>
      </w:pPr>
      <w:bookmarkStart w:id="83" w:name="_Toc333931741"/>
      <w:bookmarkStart w:id="84" w:name="_Toc26776"/>
      <w:r>
        <w:rPr>
          <w:rFonts w:hint="eastAsia"/>
        </w:rPr>
        <w:lastRenderedPageBreak/>
        <w:t>典型缺陷引入原因分析</w:t>
      </w:r>
      <w:bookmarkEnd w:id="83"/>
      <w:bookmarkEnd w:id="84"/>
    </w:p>
    <w:p w:rsidR="00170FF8" w:rsidRDefault="000C4A16">
      <w:pPr>
        <w:pStyle w:val="a5"/>
        <w:ind w:left="425"/>
        <w:jc w:val="both"/>
      </w:pPr>
      <w:r>
        <w:rPr>
          <w:rFonts w:hint="eastAsia"/>
        </w:rPr>
        <w:t>测试过程中发现的主要缺陷主要有以下几个方面：</w:t>
      </w:r>
    </w:p>
    <w:p w:rsidR="00170FF8" w:rsidRDefault="00170FF8" w:rsidP="007672F9">
      <w:pPr>
        <w:pStyle w:val="a5"/>
        <w:jc w:val="both"/>
        <w:rPr>
          <w:rFonts w:hint="eastAsia"/>
        </w:rPr>
      </w:pPr>
    </w:p>
    <w:p w:rsidR="007672F9" w:rsidRDefault="007672F9" w:rsidP="007672F9">
      <w:pPr>
        <w:pStyle w:val="a5"/>
        <w:jc w:val="both"/>
      </w:pPr>
    </w:p>
    <w:p w:rsidR="00170FF8" w:rsidRDefault="00170FF8">
      <w:pPr>
        <w:rPr>
          <w:b/>
          <w:bCs/>
          <w:sz w:val="28"/>
        </w:rPr>
      </w:pPr>
    </w:p>
    <w:p w:rsidR="00170FF8" w:rsidRDefault="00170FF8">
      <w:pPr>
        <w:rPr>
          <w:b/>
          <w:bCs/>
          <w:sz w:val="28"/>
        </w:rPr>
      </w:pPr>
    </w:p>
    <w:bookmarkEnd w:id="75"/>
    <w:bookmarkEnd w:id="76"/>
    <w:p w:rsidR="00170FF8" w:rsidRDefault="00170FF8">
      <w:pPr>
        <w:rPr>
          <w:b/>
          <w:bCs/>
          <w:sz w:val="28"/>
        </w:rPr>
      </w:pPr>
    </w:p>
    <w:sectPr w:rsidR="00170FF8" w:rsidSect="00170FF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4A16" w:rsidRDefault="000C4A16" w:rsidP="00170FF8">
      <w:pPr>
        <w:spacing w:line="240" w:lineRule="auto"/>
      </w:pPr>
      <w:r>
        <w:separator/>
      </w:r>
    </w:p>
  </w:endnote>
  <w:endnote w:type="continuationSeparator" w:id="0">
    <w:p w:rsidR="000C4A16" w:rsidRDefault="000C4A16" w:rsidP="00170FF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FF8" w:rsidRDefault="000C4A16">
    <w:pPr>
      <w:pStyle w:val="a8"/>
      <w:jc w:val="center"/>
    </w:pPr>
    <w:r>
      <w:rPr>
        <w:rFonts w:asciiTheme="minorEastAsia" w:eastAsiaTheme="minorEastAsia" w:hAnsiTheme="minorEastAsia"/>
      </w:rPr>
      <w:t>第</w:t>
    </w:r>
    <w:sdt>
      <w:sdtPr>
        <w:rPr>
          <w:rFonts w:asciiTheme="minorEastAsia" w:eastAsiaTheme="minorEastAsia" w:hAnsiTheme="minorEastAsia"/>
        </w:rPr>
        <w:id w:val="-1141488790"/>
      </w:sdtPr>
      <w:sdtEndPr>
        <w:rPr>
          <w:rFonts w:ascii="Times New Roman" w:eastAsia="宋体" w:hAnsi="Times New Roman"/>
        </w:rPr>
      </w:sdtEndPr>
      <w:sdtContent>
        <w:sdt>
          <w:sdtPr>
            <w:rPr>
              <w:rFonts w:asciiTheme="minorEastAsia" w:eastAsiaTheme="minorEastAsia" w:hAnsiTheme="minorEastAsia"/>
            </w:rPr>
            <w:id w:val="-1669238322"/>
          </w:sdtPr>
          <w:sdtEndPr>
            <w:rPr>
              <w:rFonts w:ascii="Times New Roman" w:eastAsia="宋体" w:hAnsi="Times New Roman"/>
            </w:rPr>
          </w:sdtEndPr>
          <w:sdtContent>
            <w:r w:rsidR="00170FF8">
              <w:rPr>
                <w:rFonts w:asciiTheme="minorEastAsia" w:eastAsiaTheme="minorEastAsia" w:hAnsiTheme="minorEastAsia"/>
                <w:bCs/>
              </w:rPr>
              <w:fldChar w:fldCharType="begin"/>
            </w:r>
            <w:r>
              <w:rPr>
                <w:rFonts w:asciiTheme="minorEastAsia" w:eastAsiaTheme="minorEastAsia" w:hAnsiTheme="minorEastAsia"/>
                <w:bCs/>
              </w:rPr>
              <w:instrText>PAGE</w:instrText>
            </w:r>
            <w:r w:rsidR="00170FF8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7672F9">
              <w:rPr>
                <w:rFonts w:asciiTheme="minorEastAsia" w:eastAsiaTheme="minorEastAsia" w:hAnsiTheme="minorEastAsia"/>
                <w:bCs/>
                <w:noProof/>
              </w:rPr>
              <w:t>1</w:t>
            </w:r>
            <w:r w:rsidR="00170FF8">
              <w:rPr>
                <w:rFonts w:asciiTheme="minorEastAsia" w:eastAsiaTheme="minorEastAsia" w:hAnsiTheme="minorEastAsia"/>
                <w:bCs/>
              </w:rPr>
              <w:fldChar w:fldCharType="end"/>
            </w:r>
            <w:r>
              <w:rPr>
                <w:rFonts w:asciiTheme="minorEastAsia" w:eastAsiaTheme="minorEastAsia" w:hAnsiTheme="minorEastAsia"/>
                <w:bCs/>
              </w:rPr>
              <w:t>页</w:t>
            </w:r>
            <w:r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val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="00170FF8">
              <w:rPr>
                <w:rFonts w:asciiTheme="minorEastAsia" w:eastAsiaTheme="minorEastAsia" w:hAnsiTheme="minorEastAsia"/>
                <w:bCs/>
              </w:rPr>
              <w:fldChar w:fldCharType="begin"/>
            </w:r>
            <w:r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="00170FF8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7672F9">
              <w:rPr>
                <w:rFonts w:asciiTheme="minorEastAsia" w:eastAsiaTheme="minorEastAsia" w:hAnsiTheme="minorEastAsia"/>
                <w:bCs/>
                <w:noProof/>
              </w:rPr>
              <w:t>13</w:t>
            </w:r>
            <w:r w:rsidR="00170FF8">
              <w:rPr>
                <w:rFonts w:asciiTheme="minorEastAsia" w:eastAsiaTheme="minorEastAsia" w:hAnsiTheme="minorEastAsia"/>
                <w:bCs/>
              </w:rPr>
              <w:fldChar w:fldCharType="end"/>
            </w:r>
            <w:r>
              <w:rPr>
                <w:rFonts w:asciiTheme="minorEastAsia" w:eastAsiaTheme="minorEastAsia" w:hAnsiTheme="minorEastAsia"/>
                <w:bCs/>
              </w:rPr>
              <w:t>页</w:t>
            </w:r>
          </w:sdtContent>
        </w:sdt>
      </w:sdtContent>
    </w:sdt>
  </w:p>
  <w:p w:rsidR="00170FF8" w:rsidRDefault="00170FF8">
    <w:pPr>
      <w:pStyle w:val="a8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4A16" w:rsidRDefault="000C4A16" w:rsidP="00170FF8">
      <w:pPr>
        <w:spacing w:line="240" w:lineRule="auto"/>
      </w:pPr>
      <w:r>
        <w:separator/>
      </w:r>
    </w:p>
  </w:footnote>
  <w:footnote w:type="continuationSeparator" w:id="0">
    <w:p w:rsidR="000C4A16" w:rsidRDefault="000C4A16" w:rsidP="00170FF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FF8" w:rsidRDefault="000C4A16">
    <w:pPr>
      <w:pStyle w:val="a9"/>
      <w:pBdr>
        <w:bottom w:val="single" w:sz="4" w:space="1" w:color="auto"/>
      </w:pBdr>
      <w:jc w:val="both"/>
    </w:pPr>
    <w:r>
      <w:rPr>
        <w:rFonts w:hint="eastAsia"/>
        <w:b/>
        <w:bCs/>
        <w:sz w:val="32"/>
        <w:szCs w:val="32"/>
      </w:rPr>
      <w:t>软件</w:t>
    </w:r>
    <w:r>
      <w:rPr>
        <w:rFonts w:hint="eastAsia"/>
        <w:b/>
        <w:bCs/>
        <w:sz w:val="32"/>
        <w:szCs w:val="32"/>
      </w:rPr>
      <w:t>测试报告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E61133"/>
    <w:multiLevelType w:val="multilevel"/>
    <w:tmpl w:val="68E61133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eastAsia="黑体" w:hint="eastAsia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eastAsia="黑体"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eastAsia="黑体" w:hint="eastAsia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6ED00394"/>
    <w:multiLevelType w:val="multilevel"/>
    <w:tmpl w:val="6ED00394"/>
    <w:lvl w:ilvl="0">
      <w:start w:val="1"/>
      <w:numFmt w:val="decimal"/>
      <w:lvlText w:val="%1、"/>
      <w:lvlJc w:val="left"/>
      <w:pPr>
        <w:tabs>
          <w:tab w:val="left" w:pos="990"/>
        </w:tabs>
        <w:ind w:left="9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470"/>
        </w:tabs>
        <w:ind w:left="1470" w:hanging="420"/>
      </w:pPr>
    </w:lvl>
    <w:lvl w:ilvl="2">
      <w:start w:val="1"/>
      <w:numFmt w:val="lowerRoman"/>
      <w:lvlText w:val="%3."/>
      <w:lvlJc w:val="right"/>
      <w:pPr>
        <w:tabs>
          <w:tab w:val="left" w:pos="1890"/>
        </w:tabs>
        <w:ind w:left="1890" w:hanging="420"/>
      </w:pPr>
    </w:lvl>
    <w:lvl w:ilvl="3">
      <w:start w:val="1"/>
      <w:numFmt w:val="decimal"/>
      <w:lvlText w:val="%4."/>
      <w:lvlJc w:val="left"/>
      <w:pPr>
        <w:tabs>
          <w:tab w:val="left" w:pos="2310"/>
        </w:tabs>
        <w:ind w:left="2310" w:hanging="420"/>
      </w:pPr>
    </w:lvl>
    <w:lvl w:ilvl="4">
      <w:start w:val="1"/>
      <w:numFmt w:val="lowerLetter"/>
      <w:lvlText w:val="%5)"/>
      <w:lvlJc w:val="left"/>
      <w:pPr>
        <w:tabs>
          <w:tab w:val="left" w:pos="2730"/>
        </w:tabs>
        <w:ind w:left="2730" w:hanging="420"/>
      </w:pPr>
    </w:lvl>
    <w:lvl w:ilvl="5">
      <w:start w:val="1"/>
      <w:numFmt w:val="lowerRoman"/>
      <w:lvlText w:val="%6."/>
      <w:lvlJc w:val="right"/>
      <w:pPr>
        <w:tabs>
          <w:tab w:val="left" w:pos="3150"/>
        </w:tabs>
        <w:ind w:left="3150" w:hanging="420"/>
      </w:pPr>
    </w:lvl>
    <w:lvl w:ilvl="6">
      <w:start w:val="1"/>
      <w:numFmt w:val="decimal"/>
      <w:lvlText w:val="%7."/>
      <w:lvlJc w:val="left"/>
      <w:pPr>
        <w:tabs>
          <w:tab w:val="left" w:pos="3570"/>
        </w:tabs>
        <w:ind w:left="3570" w:hanging="420"/>
      </w:pPr>
    </w:lvl>
    <w:lvl w:ilvl="7">
      <w:start w:val="1"/>
      <w:numFmt w:val="lowerLetter"/>
      <w:lvlText w:val="%8)"/>
      <w:lvlJc w:val="left"/>
      <w:pPr>
        <w:tabs>
          <w:tab w:val="left" w:pos="3990"/>
        </w:tabs>
        <w:ind w:left="3990" w:hanging="420"/>
      </w:pPr>
    </w:lvl>
    <w:lvl w:ilvl="8">
      <w:start w:val="1"/>
      <w:numFmt w:val="lowerRoman"/>
      <w:lvlText w:val="%9."/>
      <w:lvlJc w:val="right"/>
      <w:pPr>
        <w:tabs>
          <w:tab w:val="left" w:pos="4410"/>
        </w:tabs>
        <w:ind w:left="441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6C652B"/>
    <w:rsid w:val="000022DC"/>
    <w:rsid w:val="00005883"/>
    <w:rsid w:val="0000766E"/>
    <w:rsid w:val="0001048D"/>
    <w:rsid w:val="00011F2A"/>
    <w:rsid w:val="00012F9D"/>
    <w:rsid w:val="00013013"/>
    <w:rsid w:val="000164E9"/>
    <w:rsid w:val="0002373A"/>
    <w:rsid w:val="00023AE2"/>
    <w:rsid w:val="0003181A"/>
    <w:rsid w:val="00037278"/>
    <w:rsid w:val="000433CF"/>
    <w:rsid w:val="00047478"/>
    <w:rsid w:val="00053D2B"/>
    <w:rsid w:val="000604FA"/>
    <w:rsid w:val="00060F2F"/>
    <w:rsid w:val="0006159E"/>
    <w:rsid w:val="00061CDC"/>
    <w:rsid w:val="00063D87"/>
    <w:rsid w:val="00063F56"/>
    <w:rsid w:val="000647FE"/>
    <w:rsid w:val="00067140"/>
    <w:rsid w:val="000724BF"/>
    <w:rsid w:val="00073B24"/>
    <w:rsid w:val="00073BCB"/>
    <w:rsid w:val="000745FE"/>
    <w:rsid w:val="00077701"/>
    <w:rsid w:val="000800F2"/>
    <w:rsid w:val="00082540"/>
    <w:rsid w:val="00082900"/>
    <w:rsid w:val="00083EFB"/>
    <w:rsid w:val="0008694F"/>
    <w:rsid w:val="00093D7D"/>
    <w:rsid w:val="00097D1C"/>
    <w:rsid w:val="000A1B6C"/>
    <w:rsid w:val="000B38EC"/>
    <w:rsid w:val="000B758B"/>
    <w:rsid w:val="000C4A16"/>
    <w:rsid w:val="000C7EF9"/>
    <w:rsid w:val="000D0F83"/>
    <w:rsid w:val="000D430F"/>
    <w:rsid w:val="000D6817"/>
    <w:rsid w:val="000D74C6"/>
    <w:rsid w:val="000D75AB"/>
    <w:rsid w:val="000D7BC1"/>
    <w:rsid w:val="000E454B"/>
    <w:rsid w:val="000E7E8F"/>
    <w:rsid w:val="000F1012"/>
    <w:rsid w:val="000F7C85"/>
    <w:rsid w:val="00100034"/>
    <w:rsid w:val="00101615"/>
    <w:rsid w:val="001033BE"/>
    <w:rsid w:val="00105837"/>
    <w:rsid w:val="001060F9"/>
    <w:rsid w:val="001104E0"/>
    <w:rsid w:val="00110B08"/>
    <w:rsid w:val="0011577F"/>
    <w:rsid w:val="001163C9"/>
    <w:rsid w:val="00126BF2"/>
    <w:rsid w:val="00127877"/>
    <w:rsid w:val="00136AE4"/>
    <w:rsid w:val="00137F5D"/>
    <w:rsid w:val="001404A3"/>
    <w:rsid w:val="00142B22"/>
    <w:rsid w:val="00142B74"/>
    <w:rsid w:val="001438DE"/>
    <w:rsid w:val="001511E1"/>
    <w:rsid w:val="00151E7B"/>
    <w:rsid w:val="00155D10"/>
    <w:rsid w:val="00157453"/>
    <w:rsid w:val="001576B9"/>
    <w:rsid w:val="0016291F"/>
    <w:rsid w:val="00165083"/>
    <w:rsid w:val="00166627"/>
    <w:rsid w:val="001676BD"/>
    <w:rsid w:val="001677BB"/>
    <w:rsid w:val="00170FF8"/>
    <w:rsid w:val="00177EF6"/>
    <w:rsid w:val="00183C97"/>
    <w:rsid w:val="00186626"/>
    <w:rsid w:val="001A17A6"/>
    <w:rsid w:val="001A2BBF"/>
    <w:rsid w:val="001A5335"/>
    <w:rsid w:val="001B4955"/>
    <w:rsid w:val="001C0801"/>
    <w:rsid w:val="001C3472"/>
    <w:rsid w:val="001C5E17"/>
    <w:rsid w:val="001C5F4A"/>
    <w:rsid w:val="001C6CFF"/>
    <w:rsid w:val="001D3726"/>
    <w:rsid w:val="001D7688"/>
    <w:rsid w:val="001D7CC9"/>
    <w:rsid w:val="001E03DA"/>
    <w:rsid w:val="001E19CA"/>
    <w:rsid w:val="001E5A0A"/>
    <w:rsid w:val="001F045A"/>
    <w:rsid w:val="001F2BE6"/>
    <w:rsid w:val="001F3404"/>
    <w:rsid w:val="001F3A5E"/>
    <w:rsid w:val="001F43EE"/>
    <w:rsid w:val="001F5CE6"/>
    <w:rsid w:val="00206F47"/>
    <w:rsid w:val="00210E8A"/>
    <w:rsid w:val="002139B3"/>
    <w:rsid w:val="00215868"/>
    <w:rsid w:val="00221211"/>
    <w:rsid w:val="00223397"/>
    <w:rsid w:val="00224C7E"/>
    <w:rsid w:val="00226DE6"/>
    <w:rsid w:val="00236330"/>
    <w:rsid w:val="00236853"/>
    <w:rsid w:val="00246D47"/>
    <w:rsid w:val="00252473"/>
    <w:rsid w:val="002526AA"/>
    <w:rsid w:val="00253CA6"/>
    <w:rsid w:val="0025497F"/>
    <w:rsid w:val="00256136"/>
    <w:rsid w:val="0025672A"/>
    <w:rsid w:val="00261612"/>
    <w:rsid w:val="00265A13"/>
    <w:rsid w:val="00266562"/>
    <w:rsid w:val="00266FBD"/>
    <w:rsid w:val="002734FE"/>
    <w:rsid w:val="00275682"/>
    <w:rsid w:val="002767AF"/>
    <w:rsid w:val="00280880"/>
    <w:rsid w:val="0028765B"/>
    <w:rsid w:val="0029108B"/>
    <w:rsid w:val="002919EC"/>
    <w:rsid w:val="00293DB4"/>
    <w:rsid w:val="002A0A60"/>
    <w:rsid w:val="002A56E4"/>
    <w:rsid w:val="002A7A16"/>
    <w:rsid w:val="002B360F"/>
    <w:rsid w:val="002B41EF"/>
    <w:rsid w:val="002C0AFE"/>
    <w:rsid w:val="002C2BDE"/>
    <w:rsid w:val="002D2A3F"/>
    <w:rsid w:val="002D6E49"/>
    <w:rsid w:val="002E2C5D"/>
    <w:rsid w:val="002E4E9D"/>
    <w:rsid w:val="002E56A8"/>
    <w:rsid w:val="002E6B22"/>
    <w:rsid w:val="002E7492"/>
    <w:rsid w:val="002F01AD"/>
    <w:rsid w:val="002F4114"/>
    <w:rsid w:val="002F6FA9"/>
    <w:rsid w:val="002F7AFC"/>
    <w:rsid w:val="00306379"/>
    <w:rsid w:val="00315CEE"/>
    <w:rsid w:val="00317727"/>
    <w:rsid w:val="003179E0"/>
    <w:rsid w:val="00321162"/>
    <w:rsid w:val="003214F9"/>
    <w:rsid w:val="003269AD"/>
    <w:rsid w:val="003317D8"/>
    <w:rsid w:val="00332EEB"/>
    <w:rsid w:val="003361DF"/>
    <w:rsid w:val="003440E2"/>
    <w:rsid w:val="00345832"/>
    <w:rsid w:val="00346771"/>
    <w:rsid w:val="00347ABE"/>
    <w:rsid w:val="003530CD"/>
    <w:rsid w:val="00355294"/>
    <w:rsid w:val="00357382"/>
    <w:rsid w:val="0036262A"/>
    <w:rsid w:val="00370BE7"/>
    <w:rsid w:val="00374659"/>
    <w:rsid w:val="00374C04"/>
    <w:rsid w:val="00376CE2"/>
    <w:rsid w:val="003777B0"/>
    <w:rsid w:val="0038130C"/>
    <w:rsid w:val="0038592D"/>
    <w:rsid w:val="00385CE8"/>
    <w:rsid w:val="0039054F"/>
    <w:rsid w:val="00394934"/>
    <w:rsid w:val="00395711"/>
    <w:rsid w:val="003A2B1D"/>
    <w:rsid w:val="003A6382"/>
    <w:rsid w:val="003B1B13"/>
    <w:rsid w:val="003B3B6C"/>
    <w:rsid w:val="003B43EC"/>
    <w:rsid w:val="003C0CF1"/>
    <w:rsid w:val="003C4451"/>
    <w:rsid w:val="003C762E"/>
    <w:rsid w:val="003C76D8"/>
    <w:rsid w:val="003E345C"/>
    <w:rsid w:val="003E4E7E"/>
    <w:rsid w:val="003E6039"/>
    <w:rsid w:val="003F42E2"/>
    <w:rsid w:val="003F4D68"/>
    <w:rsid w:val="003F731A"/>
    <w:rsid w:val="003F7D46"/>
    <w:rsid w:val="0040004A"/>
    <w:rsid w:val="00400582"/>
    <w:rsid w:val="004008C7"/>
    <w:rsid w:val="00400E50"/>
    <w:rsid w:val="00406B9C"/>
    <w:rsid w:val="00410D2C"/>
    <w:rsid w:val="00411D38"/>
    <w:rsid w:val="00412A9E"/>
    <w:rsid w:val="00420284"/>
    <w:rsid w:val="0042265E"/>
    <w:rsid w:val="00426613"/>
    <w:rsid w:val="00426644"/>
    <w:rsid w:val="00427A29"/>
    <w:rsid w:val="00431F9E"/>
    <w:rsid w:val="00432F19"/>
    <w:rsid w:val="004372DF"/>
    <w:rsid w:val="00441073"/>
    <w:rsid w:val="00441AB4"/>
    <w:rsid w:val="0044642C"/>
    <w:rsid w:val="0045060B"/>
    <w:rsid w:val="00452716"/>
    <w:rsid w:val="004548EF"/>
    <w:rsid w:val="004552FF"/>
    <w:rsid w:val="004606DB"/>
    <w:rsid w:val="00462680"/>
    <w:rsid w:val="00463607"/>
    <w:rsid w:val="004663B3"/>
    <w:rsid w:val="004718F4"/>
    <w:rsid w:val="00472D2C"/>
    <w:rsid w:val="00474ABA"/>
    <w:rsid w:val="00483FA9"/>
    <w:rsid w:val="00484054"/>
    <w:rsid w:val="004935E3"/>
    <w:rsid w:val="00493A9F"/>
    <w:rsid w:val="00495D4C"/>
    <w:rsid w:val="004A4D08"/>
    <w:rsid w:val="004A6164"/>
    <w:rsid w:val="004B3C72"/>
    <w:rsid w:val="004B6263"/>
    <w:rsid w:val="004C0760"/>
    <w:rsid w:val="004C39D0"/>
    <w:rsid w:val="004C451F"/>
    <w:rsid w:val="004C79BC"/>
    <w:rsid w:val="004D199F"/>
    <w:rsid w:val="004D3609"/>
    <w:rsid w:val="004D4BFC"/>
    <w:rsid w:val="004D5BFE"/>
    <w:rsid w:val="004E094B"/>
    <w:rsid w:val="004E23FA"/>
    <w:rsid w:val="004E3A81"/>
    <w:rsid w:val="004E76BD"/>
    <w:rsid w:val="004F081D"/>
    <w:rsid w:val="004F08EE"/>
    <w:rsid w:val="004F42FB"/>
    <w:rsid w:val="004F4342"/>
    <w:rsid w:val="004F68C8"/>
    <w:rsid w:val="004F6C48"/>
    <w:rsid w:val="004F6EC7"/>
    <w:rsid w:val="0050113D"/>
    <w:rsid w:val="0050213B"/>
    <w:rsid w:val="005025B9"/>
    <w:rsid w:val="00502BDE"/>
    <w:rsid w:val="00503C01"/>
    <w:rsid w:val="00511C79"/>
    <w:rsid w:val="0052082C"/>
    <w:rsid w:val="00523D0A"/>
    <w:rsid w:val="00526AF5"/>
    <w:rsid w:val="00535E47"/>
    <w:rsid w:val="005510EF"/>
    <w:rsid w:val="005569FE"/>
    <w:rsid w:val="005575DF"/>
    <w:rsid w:val="00561822"/>
    <w:rsid w:val="0057199A"/>
    <w:rsid w:val="00577035"/>
    <w:rsid w:val="0058390A"/>
    <w:rsid w:val="00586129"/>
    <w:rsid w:val="0059041E"/>
    <w:rsid w:val="00592C68"/>
    <w:rsid w:val="00595BFF"/>
    <w:rsid w:val="00595ECA"/>
    <w:rsid w:val="00596E7B"/>
    <w:rsid w:val="005A2227"/>
    <w:rsid w:val="005A25F6"/>
    <w:rsid w:val="005A55BA"/>
    <w:rsid w:val="005A6876"/>
    <w:rsid w:val="005A7223"/>
    <w:rsid w:val="005A72AD"/>
    <w:rsid w:val="005B1CD7"/>
    <w:rsid w:val="005B524F"/>
    <w:rsid w:val="005B7047"/>
    <w:rsid w:val="005B7B96"/>
    <w:rsid w:val="005C1B0F"/>
    <w:rsid w:val="005C2DE9"/>
    <w:rsid w:val="005C6AE0"/>
    <w:rsid w:val="005D1FE4"/>
    <w:rsid w:val="005D52CA"/>
    <w:rsid w:val="005D7AC1"/>
    <w:rsid w:val="005E0352"/>
    <w:rsid w:val="005E1D27"/>
    <w:rsid w:val="005E6F4A"/>
    <w:rsid w:val="005F087F"/>
    <w:rsid w:val="005F1367"/>
    <w:rsid w:val="005F180C"/>
    <w:rsid w:val="005F1F99"/>
    <w:rsid w:val="005F255D"/>
    <w:rsid w:val="005F3B7D"/>
    <w:rsid w:val="005F419B"/>
    <w:rsid w:val="005F5DE9"/>
    <w:rsid w:val="005F60C1"/>
    <w:rsid w:val="005F60C6"/>
    <w:rsid w:val="005F750B"/>
    <w:rsid w:val="00601F96"/>
    <w:rsid w:val="00604CFC"/>
    <w:rsid w:val="00606B3B"/>
    <w:rsid w:val="00607222"/>
    <w:rsid w:val="00607918"/>
    <w:rsid w:val="00611462"/>
    <w:rsid w:val="00611E36"/>
    <w:rsid w:val="00611E5D"/>
    <w:rsid w:val="00624020"/>
    <w:rsid w:val="006254B5"/>
    <w:rsid w:val="00640501"/>
    <w:rsid w:val="00640E16"/>
    <w:rsid w:val="0064272E"/>
    <w:rsid w:val="006548B9"/>
    <w:rsid w:val="0065617D"/>
    <w:rsid w:val="00664127"/>
    <w:rsid w:val="00667887"/>
    <w:rsid w:val="00670621"/>
    <w:rsid w:val="00670D71"/>
    <w:rsid w:val="006710B1"/>
    <w:rsid w:val="006728D4"/>
    <w:rsid w:val="00677492"/>
    <w:rsid w:val="0067790E"/>
    <w:rsid w:val="006860F5"/>
    <w:rsid w:val="00687407"/>
    <w:rsid w:val="006932F2"/>
    <w:rsid w:val="00697522"/>
    <w:rsid w:val="006A2D76"/>
    <w:rsid w:val="006A5EFB"/>
    <w:rsid w:val="006A729F"/>
    <w:rsid w:val="006A7A5A"/>
    <w:rsid w:val="006C0908"/>
    <w:rsid w:val="006C28A5"/>
    <w:rsid w:val="006C55D5"/>
    <w:rsid w:val="006C57D1"/>
    <w:rsid w:val="006C652B"/>
    <w:rsid w:val="006D3D32"/>
    <w:rsid w:val="006D61A8"/>
    <w:rsid w:val="006D71F5"/>
    <w:rsid w:val="006E143A"/>
    <w:rsid w:val="006F66C3"/>
    <w:rsid w:val="00704045"/>
    <w:rsid w:val="00704F39"/>
    <w:rsid w:val="00706ABF"/>
    <w:rsid w:val="007070A3"/>
    <w:rsid w:val="0071069B"/>
    <w:rsid w:val="00717D6A"/>
    <w:rsid w:val="00720E08"/>
    <w:rsid w:val="007227F3"/>
    <w:rsid w:val="00731B00"/>
    <w:rsid w:val="0073603D"/>
    <w:rsid w:val="00741EA6"/>
    <w:rsid w:val="0074333D"/>
    <w:rsid w:val="00745889"/>
    <w:rsid w:val="00746A5C"/>
    <w:rsid w:val="00747F53"/>
    <w:rsid w:val="00753B90"/>
    <w:rsid w:val="00754E9C"/>
    <w:rsid w:val="00756B3A"/>
    <w:rsid w:val="00760178"/>
    <w:rsid w:val="00762517"/>
    <w:rsid w:val="00763004"/>
    <w:rsid w:val="00765206"/>
    <w:rsid w:val="00765700"/>
    <w:rsid w:val="007658FD"/>
    <w:rsid w:val="00766002"/>
    <w:rsid w:val="007672F9"/>
    <w:rsid w:val="00770F88"/>
    <w:rsid w:val="0077146D"/>
    <w:rsid w:val="007717D9"/>
    <w:rsid w:val="00775B98"/>
    <w:rsid w:val="00777763"/>
    <w:rsid w:val="00781C1C"/>
    <w:rsid w:val="00795C1C"/>
    <w:rsid w:val="007A2EDB"/>
    <w:rsid w:val="007A32E4"/>
    <w:rsid w:val="007B127F"/>
    <w:rsid w:val="007B3872"/>
    <w:rsid w:val="007B4986"/>
    <w:rsid w:val="007B6C49"/>
    <w:rsid w:val="007C3369"/>
    <w:rsid w:val="007C50D2"/>
    <w:rsid w:val="007C5374"/>
    <w:rsid w:val="007C64F6"/>
    <w:rsid w:val="007D2F57"/>
    <w:rsid w:val="007F7226"/>
    <w:rsid w:val="007F7898"/>
    <w:rsid w:val="00800071"/>
    <w:rsid w:val="00800420"/>
    <w:rsid w:val="008029B4"/>
    <w:rsid w:val="00806531"/>
    <w:rsid w:val="00806653"/>
    <w:rsid w:val="00806716"/>
    <w:rsid w:val="00814380"/>
    <w:rsid w:val="00815A1E"/>
    <w:rsid w:val="008165F8"/>
    <w:rsid w:val="00822FEE"/>
    <w:rsid w:val="00823531"/>
    <w:rsid w:val="0082407C"/>
    <w:rsid w:val="00826052"/>
    <w:rsid w:val="008273B8"/>
    <w:rsid w:val="0083315C"/>
    <w:rsid w:val="00835430"/>
    <w:rsid w:val="00836691"/>
    <w:rsid w:val="00841CCD"/>
    <w:rsid w:val="008424DC"/>
    <w:rsid w:val="008428B8"/>
    <w:rsid w:val="00842E25"/>
    <w:rsid w:val="00843F37"/>
    <w:rsid w:val="008460B6"/>
    <w:rsid w:val="008461A7"/>
    <w:rsid w:val="00851F9D"/>
    <w:rsid w:val="00854ED4"/>
    <w:rsid w:val="00854FFD"/>
    <w:rsid w:val="00856687"/>
    <w:rsid w:val="008568D7"/>
    <w:rsid w:val="00866EE4"/>
    <w:rsid w:val="00867274"/>
    <w:rsid w:val="00867F95"/>
    <w:rsid w:val="0087051D"/>
    <w:rsid w:val="008736F9"/>
    <w:rsid w:val="00886C96"/>
    <w:rsid w:val="00887E19"/>
    <w:rsid w:val="00890CA6"/>
    <w:rsid w:val="00891638"/>
    <w:rsid w:val="0089727D"/>
    <w:rsid w:val="00897C94"/>
    <w:rsid w:val="008A6492"/>
    <w:rsid w:val="008A7C49"/>
    <w:rsid w:val="008B1F3F"/>
    <w:rsid w:val="008B4CD8"/>
    <w:rsid w:val="008C0BA4"/>
    <w:rsid w:val="008C2270"/>
    <w:rsid w:val="008C42C9"/>
    <w:rsid w:val="008D1D5D"/>
    <w:rsid w:val="008D7F10"/>
    <w:rsid w:val="008E5625"/>
    <w:rsid w:val="008E5949"/>
    <w:rsid w:val="008F6E10"/>
    <w:rsid w:val="0090317D"/>
    <w:rsid w:val="00904EF9"/>
    <w:rsid w:val="00906B52"/>
    <w:rsid w:val="00910878"/>
    <w:rsid w:val="00915F15"/>
    <w:rsid w:val="00920C2E"/>
    <w:rsid w:val="00922010"/>
    <w:rsid w:val="009226AA"/>
    <w:rsid w:val="00925096"/>
    <w:rsid w:val="00933D7F"/>
    <w:rsid w:val="00933E1F"/>
    <w:rsid w:val="00934D8C"/>
    <w:rsid w:val="009415A6"/>
    <w:rsid w:val="009418F7"/>
    <w:rsid w:val="00943FAE"/>
    <w:rsid w:val="0094427D"/>
    <w:rsid w:val="00944EC8"/>
    <w:rsid w:val="0095023D"/>
    <w:rsid w:val="00950A4A"/>
    <w:rsid w:val="00951937"/>
    <w:rsid w:val="00955D86"/>
    <w:rsid w:val="00961B72"/>
    <w:rsid w:val="00961E3A"/>
    <w:rsid w:val="009653F7"/>
    <w:rsid w:val="00966FDC"/>
    <w:rsid w:val="00976245"/>
    <w:rsid w:val="00982F2D"/>
    <w:rsid w:val="00992BAF"/>
    <w:rsid w:val="00994E37"/>
    <w:rsid w:val="009B4193"/>
    <w:rsid w:val="009C0045"/>
    <w:rsid w:val="009C2E9A"/>
    <w:rsid w:val="009C45FC"/>
    <w:rsid w:val="009C5AA8"/>
    <w:rsid w:val="009C7E8C"/>
    <w:rsid w:val="009D0378"/>
    <w:rsid w:val="009D054D"/>
    <w:rsid w:val="009D2B83"/>
    <w:rsid w:val="009D2F93"/>
    <w:rsid w:val="009D7A13"/>
    <w:rsid w:val="009E066B"/>
    <w:rsid w:val="009E0734"/>
    <w:rsid w:val="009F0F98"/>
    <w:rsid w:val="009F4386"/>
    <w:rsid w:val="009F4B36"/>
    <w:rsid w:val="009F57FE"/>
    <w:rsid w:val="00A017FC"/>
    <w:rsid w:val="00A032DD"/>
    <w:rsid w:val="00A04317"/>
    <w:rsid w:val="00A05238"/>
    <w:rsid w:val="00A11995"/>
    <w:rsid w:val="00A168A2"/>
    <w:rsid w:val="00A20036"/>
    <w:rsid w:val="00A23E91"/>
    <w:rsid w:val="00A25707"/>
    <w:rsid w:val="00A42214"/>
    <w:rsid w:val="00A4308D"/>
    <w:rsid w:val="00A43526"/>
    <w:rsid w:val="00A43DC7"/>
    <w:rsid w:val="00A463AB"/>
    <w:rsid w:val="00A542E3"/>
    <w:rsid w:val="00A54371"/>
    <w:rsid w:val="00A6375B"/>
    <w:rsid w:val="00A63F9F"/>
    <w:rsid w:val="00A67C68"/>
    <w:rsid w:val="00A70F15"/>
    <w:rsid w:val="00A7106E"/>
    <w:rsid w:val="00A713BD"/>
    <w:rsid w:val="00A754A8"/>
    <w:rsid w:val="00A77756"/>
    <w:rsid w:val="00A77A48"/>
    <w:rsid w:val="00A81450"/>
    <w:rsid w:val="00A83C0C"/>
    <w:rsid w:val="00A86FD6"/>
    <w:rsid w:val="00A93859"/>
    <w:rsid w:val="00A93BBA"/>
    <w:rsid w:val="00A9411A"/>
    <w:rsid w:val="00A95F28"/>
    <w:rsid w:val="00A97241"/>
    <w:rsid w:val="00A972DA"/>
    <w:rsid w:val="00A97E1D"/>
    <w:rsid w:val="00AA3FCB"/>
    <w:rsid w:val="00AA62F6"/>
    <w:rsid w:val="00AB3748"/>
    <w:rsid w:val="00AB47A5"/>
    <w:rsid w:val="00AB718E"/>
    <w:rsid w:val="00AB781C"/>
    <w:rsid w:val="00AC1065"/>
    <w:rsid w:val="00AC1AE7"/>
    <w:rsid w:val="00AC596F"/>
    <w:rsid w:val="00AC6B7D"/>
    <w:rsid w:val="00AD0EF3"/>
    <w:rsid w:val="00AE45B1"/>
    <w:rsid w:val="00AE54DB"/>
    <w:rsid w:val="00AF0175"/>
    <w:rsid w:val="00AF187C"/>
    <w:rsid w:val="00B0060A"/>
    <w:rsid w:val="00B01F66"/>
    <w:rsid w:val="00B03084"/>
    <w:rsid w:val="00B038A4"/>
    <w:rsid w:val="00B04F14"/>
    <w:rsid w:val="00B06C98"/>
    <w:rsid w:val="00B13542"/>
    <w:rsid w:val="00B164CE"/>
    <w:rsid w:val="00B20193"/>
    <w:rsid w:val="00B20A47"/>
    <w:rsid w:val="00B23B91"/>
    <w:rsid w:val="00B27A56"/>
    <w:rsid w:val="00B27B80"/>
    <w:rsid w:val="00B358E4"/>
    <w:rsid w:val="00B367EB"/>
    <w:rsid w:val="00B4061C"/>
    <w:rsid w:val="00B5443C"/>
    <w:rsid w:val="00B55608"/>
    <w:rsid w:val="00B64C9C"/>
    <w:rsid w:val="00B65554"/>
    <w:rsid w:val="00B70194"/>
    <w:rsid w:val="00B73A7D"/>
    <w:rsid w:val="00B7479C"/>
    <w:rsid w:val="00B83F43"/>
    <w:rsid w:val="00B850CA"/>
    <w:rsid w:val="00B93C10"/>
    <w:rsid w:val="00BA4D15"/>
    <w:rsid w:val="00BA5A27"/>
    <w:rsid w:val="00BA6010"/>
    <w:rsid w:val="00BA72CD"/>
    <w:rsid w:val="00BA78F2"/>
    <w:rsid w:val="00BB01B4"/>
    <w:rsid w:val="00BB1633"/>
    <w:rsid w:val="00BB5A39"/>
    <w:rsid w:val="00BB5D4A"/>
    <w:rsid w:val="00BC0861"/>
    <w:rsid w:val="00BC70C1"/>
    <w:rsid w:val="00BD2CA4"/>
    <w:rsid w:val="00BD4445"/>
    <w:rsid w:val="00BD4FA1"/>
    <w:rsid w:val="00BD626D"/>
    <w:rsid w:val="00BD75C8"/>
    <w:rsid w:val="00BE0CB5"/>
    <w:rsid w:val="00BE34BF"/>
    <w:rsid w:val="00BE37A9"/>
    <w:rsid w:val="00BE56EF"/>
    <w:rsid w:val="00BE6608"/>
    <w:rsid w:val="00BE6D82"/>
    <w:rsid w:val="00BF0802"/>
    <w:rsid w:val="00BF4D2B"/>
    <w:rsid w:val="00BF6839"/>
    <w:rsid w:val="00BF6D09"/>
    <w:rsid w:val="00BF6F0A"/>
    <w:rsid w:val="00BF7819"/>
    <w:rsid w:val="00C02140"/>
    <w:rsid w:val="00C02A34"/>
    <w:rsid w:val="00C06F87"/>
    <w:rsid w:val="00C074AA"/>
    <w:rsid w:val="00C11770"/>
    <w:rsid w:val="00C1321F"/>
    <w:rsid w:val="00C15CD0"/>
    <w:rsid w:val="00C2098D"/>
    <w:rsid w:val="00C226F2"/>
    <w:rsid w:val="00C25516"/>
    <w:rsid w:val="00C25FBA"/>
    <w:rsid w:val="00C260CA"/>
    <w:rsid w:val="00C3520F"/>
    <w:rsid w:val="00C40C87"/>
    <w:rsid w:val="00C41CDD"/>
    <w:rsid w:val="00C50D3D"/>
    <w:rsid w:val="00C52F68"/>
    <w:rsid w:val="00C54E30"/>
    <w:rsid w:val="00C60B41"/>
    <w:rsid w:val="00C61115"/>
    <w:rsid w:val="00C61D2E"/>
    <w:rsid w:val="00C626F9"/>
    <w:rsid w:val="00C82DE2"/>
    <w:rsid w:val="00C833F8"/>
    <w:rsid w:val="00C84D3B"/>
    <w:rsid w:val="00C93084"/>
    <w:rsid w:val="00C96190"/>
    <w:rsid w:val="00C9785B"/>
    <w:rsid w:val="00CA02EF"/>
    <w:rsid w:val="00CA2D92"/>
    <w:rsid w:val="00CA5307"/>
    <w:rsid w:val="00CA72BC"/>
    <w:rsid w:val="00CB20B1"/>
    <w:rsid w:val="00CB284F"/>
    <w:rsid w:val="00CB310E"/>
    <w:rsid w:val="00CB3BAE"/>
    <w:rsid w:val="00CB3DE4"/>
    <w:rsid w:val="00CB6705"/>
    <w:rsid w:val="00CB7853"/>
    <w:rsid w:val="00CC3282"/>
    <w:rsid w:val="00CC3F7A"/>
    <w:rsid w:val="00CD132F"/>
    <w:rsid w:val="00CD285B"/>
    <w:rsid w:val="00CD434B"/>
    <w:rsid w:val="00CD62C7"/>
    <w:rsid w:val="00CD6A15"/>
    <w:rsid w:val="00CD7C53"/>
    <w:rsid w:val="00CE010C"/>
    <w:rsid w:val="00CE1A89"/>
    <w:rsid w:val="00CE1DCD"/>
    <w:rsid w:val="00CE317D"/>
    <w:rsid w:val="00CE4EE4"/>
    <w:rsid w:val="00CF6550"/>
    <w:rsid w:val="00D03E83"/>
    <w:rsid w:val="00D05A73"/>
    <w:rsid w:val="00D122C6"/>
    <w:rsid w:val="00D1252D"/>
    <w:rsid w:val="00D14E8D"/>
    <w:rsid w:val="00D152E3"/>
    <w:rsid w:val="00D164B8"/>
    <w:rsid w:val="00D17E98"/>
    <w:rsid w:val="00D2043D"/>
    <w:rsid w:val="00D208EF"/>
    <w:rsid w:val="00D258C0"/>
    <w:rsid w:val="00D311CE"/>
    <w:rsid w:val="00D332C2"/>
    <w:rsid w:val="00D33967"/>
    <w:rsid w:val="00D341AD"/>
    <w:rsid w:val="00D34F37"/>
    <w:rsid w:val="00D44786"/>
    <w:rsid w:val="00D51743"/>
    <w:rsid w:val="00D52AFA"/>
    <w:rsid w:val="00D53134"/>
    <w:rsid w:val="00D538E2"/>
    <w:rsid w:val="00D55068"/>
    <w:rsid w:val="00D6012C"/>
    <w:rsid w:val="00D60D31"/>
    <w:rsid w:val="00D61BED"/>
    <w:rsid w:val="00D733C8"/>
    <w:rsid w:val="00D7463B"/>
    <w:rsid w:val="00D7520E"/>
    <w:rsid w:val="00D7681A"/>
    <w:rsid w:val="00D76888"/>
    <w:rsid w:val="00D81010"/>
    <w:rsid w:val="00D82454"/>
    <w:rsid w:val="00D9017D"/>
    <w:rsid w:val="00D91961"/>
    <w:rsid w:val="00D91FA5"/>
    <w:rsid w:val="00D9247D"/>
    <w:rsid w:val="00D947FD"/>
    <w:rsid w:val="00DA46D9"/>
    <w:rsid w:val="00DA5611"/>
    <w:rsid w:val="00DA5B24"/>
    <w:rsid w:val="00DA65D7"/>
    <w:rsid w:val="00DA7AAA"/>
    <w:rsid w:val="00DB5D0B"/>
    <w:rsid w:val="00DC370D"/>
    <w:rsid w:val="00DC3D49"/>
    <w:rsid w:val="00DD1A8C"/>
    <w:rsid w:val="00DD2249"/>
    <w:rsid w:val="00DD23ED"/>
    <w:rsid w:val="00DD3802"/>
    <w:rsid w:val="00DD6BED"/>
    <w:rsid w:val="00DE2567"/>
    <w:rsid w:val="00DE6FD4"/>
    <w:rsid w:val="00DE731D"/>
    <w:rsid w:val="00DF0014"/>
    <w:rsid w:val="00DF260E"/>
    <w:rsid w:val="00DF44FD"/>
    <w:rsid w:val="00E02B1E"/>
    <w:rsid w:val="00E048DE"/>
    <w:rsid w:val="00E054BF"/>
    <w:rsid w:val="00E064C0"/>
    <w:rsid w:val="00E06FB1"/>
    <w:rsid w:val="00E07518"/>
    <w:rsid w:val="00E0758C"/>
    <w:rsid w:val="00E10FAA"/>
    <w:rsid w:val="00E1222F"/>
    <w:rsid w:val="00E149C5"/>
    <w:rsid w:val="00E15C61"/>
    <w:rsid w:val="00E31F9F"/>
    <w:rsid w:val="00E337F4"/>
    <w:rsid w:val="00E35697"/>
    <w:rsid w:val="00E46776"/>
    <w:rsid w:val="00E52D02"/>
    <w:rsid w:val="00E52EF3"/>
    <w:rsid w:val="00E63FCA"/>
    <w:rsid w:val="00E704B8"/>
    <w:rsid w:val="00E72321"/>
    <w:rsid w:val="00E74D14"/>
    <w:rsid w:val="00E766CF"/>
    <w:rsid w:val="00E848E7"/>
    <w:rsid w:val="00E9208B"/>
    <w:rsid w:val="00E96957"/>
    <w:rsid w:val="00EA0E95"/>
    <w:rsid w:val="00EA1E4E"/>
    <w:rsid w:val="00EA2F1C"/>
    <w:rsid w:val="00EA58D0"/>
    <w:rsid w:val="00EA6298"/>
    <w:rsid w:val="00EA6EBE"/>
    <w:rsid w:val="00EB1608"/>
    <w:rsid w:val="00EB3043"/>
    <w:rsid w:val="00EB3C9F"/>
    <w:rsid w:val="00EB51D9"/>
    <w:rsid w:val="00EB69C3"/>
    <w:rsid w:val="00EC212C"/>
    <w:rsid w:val="00EC5232"/>
    <w:rsid w:val="00EC617D"/>
    <w:rsid w:val="00ED2A71"/>
    <w:rsid w:val="00ED45C6"/>
    <w:rsid w:val="00ED565F"/>
    <w:rsid w:val="00EE097B"/>
    <w:rsid w:val="00EF1C8D"/>
    <w:rsid w:val="00EF7C5A"/>
    <w:rsid w:val="00F0020D"/>
    <w:rsid w:val="00F031E3"/>
    <w:rsid w:val="00F06CC8"/>
    <w:rsid w:val="00F11E6B"/>
    <w:rsid w:val="00F14264"/>
    <w:rsid w:val="00F1522D"/>
    <w:rsid w:val="00F1645D"/>
    <w:rsid w:val="00F22762"/>
    <w:rsid w:val="00F243EB"/>
    <w:rsid w:val="00F2617D"/>
    <w:rsid w:val="00F3119C"/>
    <w:rsid w:val="00F325F6"/>
    <w:rsid w:val="00F32F3B"/>
    <w:rsid w:val="00F359CD"/>
    <w:rsid w:val="00F35E9D"/>
    <w:rsid w:val="00F4125B"/>
    <w:rsid w:val="00F42D23"/>
    <w:rsid w:val="00F46324"/>
    <w:rsid w:val="00F502A8"/>
    <w:rsid w:val="00F512E9"/>
    <w:rsid w:val="00F529AC"/>
    <w:rsid w:val="00F53829"/>
    <w:rsid w:val="00F57592"/>
    <w:rsid w:val="00F6696D"/>
    <w:rsid w:val="00F707DB"/>
    <w:rsid w:val="00F723A6"/>
    <w:rsid w:val="00F75017"/>
    <w:rsid w:val="00F773D6"/>
    <w:rsid w:val="00F81396"/>
    <w:rsid w:val="00F85ADB"/>
    <w:rsid w:val="00F9184F"/>
    <w:rsid w:val="00F95424"/>
    <w:rsid w:val="00FA346C"/>
    <w:rsid w:val="00FB1BD5"/>
    <w:rsid w:val="00FB1DE4"/>
    <w:rsid w:val="00FB4866"/>
    <w:rsid w:val="00FB4FAC"/>
    <w:rsid w:val="00FC2703"/>
    <w:rsid w:val="00FC2E10"/>
    <w:rsid w:val="00FC5D99"/>
    <w:rsid w:val="00FD3D83"/>
    <w:rsid w:val="00FD763A"/>
    <w:rsid w:val="00FE01BB"/>
    <w:rsid w:val="00FE2901"/>
    <w:rsid w:val="00FE53D9"/>
    <w:rsid w:val="00FF0870"/>
    <w:rsid w:val="00FF37A5"/>
    <w:rsid w:val="00FF3B1F"/>
    <w:rsid w:val="00FF3B25"/>
    <w:rsid w:val="034D3A97"/>
    <w:rsid w:val="03795EC4"/>
    <w:rsid w:val="037C3E36"/>
    <w:rsid w:val="03BE5697"/>
    <w:rsid w:val="041272BD"/>
    <w:rsid w:val="04F70894"/>
    <w:rsid w:val="057C5B34"/>
    <w:rsid w:val="05C768FD"/>
    <w:rsid w:val="07165D54"/>
    <w:rsid w:val="07DE1B4E"/>
    <w:rsid w:val="07F81732"/>
    <w:rsid w:val="08360AF7"/>
    <w:rsid w:val="08786596"/>
    <w:rsid w:val="08AD458B"/>
    <w:rsid w:val="0AA55491"/>
    <w:rsid w:val="0B8F7D68"/>
    <w:rsid w:val="0E1F6BA6"/>
    <w:rsid w:val="0E2906DF"/>
    <w:rsid w:val="0F493844"/>
    <w:rsid w:val="10307292"/>
    <w:rsid w:val="107E5DA6"/>
    <w:rsid w:val="108505AA"/>
    <w:rsid w:val="10E178C4"/>
    <w:rsid w:val="1101578E"/>
    <w:rsid w:val="11256C9B"/>
    <w:rsid w:val="11D05337"/>
    <w:rsid w:val="12913213"/>
    <w:rsid w:val="12CC6ADB"/>
    <w:rsid w:val="13476A33"/>
    <w:rsid w:val="13BF6537"/>
    <w:rsid w:val="147B1B98"/>
    <w:rsid w:val="157B5322"/>
    <w:rsid w:val="15935678"/>
    <w:rsid w:val="159F7760"/>
    <w:rsid w:val="16911E23"/>
    <w:rsid w:val="16E76EC5"/>
    <w:rsid w:val="17672228"/>
    <w:rsid w:val="17C67853"/>
    <w:rsid w:val="194B524F"/>
    <w:rsid w:val="19E2126C"/>
    <w:rsid w:val="1A0741F1"/>
    <w:rsid w:val="1A313E6C"/>
    <w:rsid w:val="1AA21C8B"/>
    <w:rsid w:val="1B3230E3"/>
    <w:rsid w:val="1BA67126"/>
    <w:rsid w:val="1C5E4993"/>
    <w:rsid w:val="1CB43B69"/>
    <w:rsid w:val="1EFA2803"/>
    <w:rsid w:val="1F33010E"/>
    <w:rsid w:val="1FA513CA"/>
    <w:rsid w:val="20B15CA6"/>
    <w:rsid w:val="210C03A5"/>
    <w:rsid w:val="219B7B06"/>
    <w:rsid w:val="21CA6607"/>
    <w:rsid w:val="23467F91"/>
    <w:rsid w:val="23E66610"/>
    <w:rsid w:val="24360601"/>
    <w:rsid w:val="2547041B"/>
    <w:rsid w:val="26222DCD"/>
    <w:rsid w:val="26586CD3"/>
    <w:rsid w:val="268D3C50"/>
    <w:rsid w:val="27FD6260"/>
    <w:rsid w:val="280651AA"/>
    <w:rsid w:val="28343C31"/>
    <w:rsid w:val="29487A9B"/>
    <w:rsid w:val="29BA1CC3"/>
    <w:rsid w:val="2AE27369"/>
    <w:rsid w:val="2AEF2A35"/>
    <w:rsid w:val="2B0E026E"/>
    <w:rsid w:val="2BE71796"/>
    <w:rsid w:val="2C396899"/>
    <w:rsid w:val="2C584F08"/>
    <w:rsid w:val="2C631A01"/>
    <w:rsid w:val="2D6D710F"/>
    <w:rsid w:val="2DF440BD"/>
    <w:rsid w:val="2EC74FE4"/>
    <w:rsid w:val="2F230805"/>
    <w:rsid w:val="2F3408F0"/>
    <w:rsid w:val="30177EC4"/>
    <w:rsid w:val="30402C3C"/>
    <w:rsid w:val="30904EBF"/>
    <w:rsid w:val="30AD3139"/>
    <w:rsid w:val="32120885"/>
    <w:rsid w:val="32384D6F"/>
    <w:rsid w:val="32986DE7"/>
    <w:rsid w:val="3342398E"/>
    <w:rsid w:val="34D76032"/>
    <w:rsid w:val="3516385D"/>
    <w:rsid w:val="358144D6"/>
    <w:rsid w:val="35EF63D1"/>
    <w:rsid w:val="36AC3F9A"/>
    <w:rsid w:val="36BE1B38"/>
    <w:rsid w:val="36C36013"/>
    <w:rsid w:val="37796B10"/>
    <w:rsid w:val="382458A6"/>
    <w:rsid w:val="38E52D47"/>
    <w:rsid w:val="38F95E34"/>
    <w:rsid w:val="395073ED"/>
    <w:rsid w:val="398B5BFF"/>
    <w:rsid w:val="3A7A5863"/>
    <w:rsid w:val="3AFF0EFD"/>
    <w:rsid w:val="3C444958"/>
    <w:rsid w:val="3C5674A2"/>
    <w:rsid w:val="3C951752"/>
    <w:rsid w:val="3C9D27FB"/>
    <w:rsid w:val="3D66454E"/>
    <w:rsid w:val="3EAE3BD0"/>
    <w:rsid w:val="3F71232A"/>
    <w:rsid w:val="3F8128E1"/>
    <w:rsid w:val="3F825D4E"/>
    <w:rsid w:val="3FF04389"/>
    <w:rsid w:val="402F74FC"/>
    <w:rsid w:val="40AA7DD0"/>
    <w:rsid w:val="422111C9"/>
    <w:rsid w:val="43001ABD"/>
    <w:rsid w:val="435528C4"/>
    <w:rsid w:val="435D4436"/>
    <w:rsid w:val="43A24C92"/>
    <w:rsid w:val="43AA20F1"/>
    <w:rsid w:val="43E002E5"/>
    <w:rsid w:val="45281AE6"/>
    <w:rsid w:val="45302D79"/>
    <w:rsid w:val="45875F51"/>
    <w:rsid w:val="45C26570"/>
    <w:rsid w:val="46096850"/>
    <w:rsid w:val="474D70AD"/>
    <w:rsid w:val="47BA685C"/>
    <w:rsid w:val="47D914E3"/>
    <w:rsid w:val="4804734A"/>
    <w:rsid w:val="48B20215"/>
    <w:rsid w:val="49424677"/>
    <w:rsid w:val="4BD234B3"/>
    <w:rsid w:val="4CC61111"/>
    <w:rsid w:val="4CD355D1"/>
    <w:rsid w:val="4DD10A51"/>
    <w:rsid w:val="4E4C49F5"/>
    <w:rsid w:val="4E782D7B"/>
    <w:rsid w:val="4FF642A4"/>
    <w:rsid w:val="503F1F25"/>
    <w:rsid w:val="50B07A32"/>
    <w:rsid w:val="510B58D7"/>
    <w:rsid w:val="514D0BF3"/>
    <w:rsid w:val="52A7727F"/>
    <w:rsid w:val="549A3028"/>
    <w:rsid w:val="56087415"/>
    <w:rsid w:val="56B74866"/>
    <w:rsid w:val="56F32BF5"/>
    <w:rsid w:val="584A7FFB"/>
    <w:rsid w:val="589A620B"/>
    <w:rsid w:val="59934130"/>
    <w:rsid w:val="59B957A2"/>
    <w:rsid w:val="5A2567E4"/>
    <w:rsid w:val="5A9737E6"/>
    <w:rsid w:val="5C3F114F"/>
    <w:rsid w:val="5D0559ED"/>
    <w:rsid w:val="5D16309C"/>
    <w:rsid w:val="5D391D29"/>
    <w:rsid w:val="5DCE6B7E"/>
    <w:rsid w:val="5EC0457D"/>
    <w:rsid w:val="5F1A6A39"/>
    <w:rsid w:val="5FA60948"/>
    <w:rsid w:val="60063A32"/>
    <w:rsid w:val="60A95BDC"/>
    <w:rsid w:val="610847D7"/>
    <w:rsid w:val="613D2008"/>
    <w:rsid w:val="622A0663"/>
    <w:rsid w:val="6554177C"/>
    <w:rsid w:val="658F47F0"/>
    <w:rsid w:val="66372B64"/>
    <w:rsid w:val="66411391"/>
    <w:rsid w:val="669319F7"/>
    <w:rsid w:val="66E04FE3"/>
    <w:rsid w:val="66FE1C33"/>
    <w:rsid w:val="6726678B"/>
    <w:rsid w:val="67E41983"/>
    <w:rsid w:val="685414CB"/>
    <w:rsid w:val="69413B4E"/>
    <w:rsid w:val="69B74D0D"/>
    <w:rsid w:val="6A1A3C24"/>
    <w:rsid w:val="6AE90C75"/>
    <w:rsid w:val="6B00557E"/>
    <w:rsid w:val="6BD117F1"/>
    <w:rsid w:val="6BEB1B03"/>
    <w:rsid w:val="6C246804"/>
    <w:rsid w:val="6C662992"/>
    <w:rsid w:val="6CB87458"/>
    <w:rsid w:val="6CBE1BB8"/>
    <w:rsid w:val="6CCB2B76"/>
    <w:rsid w:val="6CE96E46"/>
    <w:rsid w:val="6F22266A"/>
    <w:rsid w:val="6F8C2FA7"/>
    <w:rsid w:val="71113210"/>
    <w:rsid w:val="718C7065"/>
    <w:rsid w:val="72294E91"/>
    <w:rsid w:val="72856AF7"/>
    <w:rsid w:val="734B5448"/>
    <w:rsid w:val="74AE24FA"/>
    <w:rsid w:val="75104B6A"/>
    <w:rsid w:val="75267C88"/>
    <w:rsid w:val="755926BC"/>
    <w:rsid w:val="763D0F45"/>
    <w:rsid w:val="76E63642"/>
    <w:rsid w:val="778D12E6"/>
    <w:rsid w:val="77B762A8"/>
    <w:rsid w:val="78246313"/>
    <w:rsid w:val="7A101D82"/>
    <w:rsid w:val="7A942AF0"/>
    <w:rsid w:val="7B431E2D"/>
    <w:rsid w:val="7B816FF1"/>
    <w:rsid w:val="7BE74A16"/>
    <w:rsid w:val="7D3E49F2"/>
    <w:rsid w:val="7D7979C1"/>
    <w:rsid w:val="7D8265F1"/>
    <w:rsid w:val="7F1A09D5"/>
    <w:rsid w:val="7FA74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uiPriority="0" w:qFormat="1"/>
    <w:lsdException w:name="footnote text" w:unhideWhenUsed="1"/>
    <w:lsdException w:name="annotation text" w:unhideWhenUsed="1"/>
    <w:lsdException w:name="header" w:uiPriority="0" w:qFormat="1"/>
    <w:lsdException w:name="footer" w:semiHidden="0" w:qFormat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iPriority="0" w:qFormat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iPriority="1" w:unhideWhenUsed="1" w:qFormat="1"/>
    <w:lsdException w:name="Body Text" w:uiPriority="0" w:qFormat="1"/>
    <w:lsdException w:name="Body Text Indent" w:uiPriority="0" w:qFormat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iPriority="0" w:qFormat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iPriority="0" w:qFormat="1"/>
    <w:lsdException w:name="Body Text Indent 3" w:uiPriority="0" w:qFormat="1"/>
    <w:lsdException w:name="Block Text" w:unhideWhenUsed="1"/>
    <w:lsdException w:name="Hyperlink" w:semiHidden="0" w:qFormat="1"/>
    <w:lsdException w:name="FollowedHyperlink" w:uiPriority="0" w:qFormat="1"/>
    <w:lsdException w:name="Strong" w:semiHidden="0" w:uiPriority="22" w:qFormat="1"/>
    <w:lsdException w:name="Emphasis" w:semiHidden="0" w:uiPriority="20" w:qFormat="1"/>
    <w:lsdException w:name="Document Map" w:uiPriority="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 w:qFormat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 w:qFormat="1"/>
    <w:lsdException w:name="Table Grid" w:semiHidden="0" w:uiPriority="0" w:qFormat="1"/>
    <w:lsdException w:name="Table Theme" w:unhideWhenUsed="1"/>
    <w:lsdException w:name="Placeholder Text" w:unhideWhenUsed="1"/>
    <w:lsdException w:name="No Spacing" w:unhideWhenUsed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nhideWhenUsed="1"/>
    <w:lsdException w:name="List Paragraph" w:unhideWhenUsed="1"/>
    <w:lsdException w:name="Quote" w:unhideWhenUsed="1"/>
    <w:lsdException w:name="Intense Quote" w:unhideWhenUsed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170FF8"/>
    <w:pPr>
      <w:widowControl w:val="0"/>
      <w:spacing w:line="360" w:lineRule="auto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rsid w:val="00170FF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70FF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70FF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170FF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170FF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70FF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"/>
    <w:next w:val="a"/>
    <w:qFormat/>
    <w:rsid w:val="00170FF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qFormat/>
    <w:rsid w:val="00170FF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qFormat/>
    <w:rsid w:val="00170FF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qFormat/>
    <w:rsid w:val="00170FF8"/>
    <w:pPr>
      <w:ind w:leftChars="1200" w:left="2520"/>
    </w:pPr>
  </w:style>
  <w:style w:type="paragraph" w:styleId="a3">
    <w:name w:val="Normal Indent"/>
    <w:basedOn w:val="a"/>
    <w:semiHidden/>
    <w:qFormat/>
    <w:rsid w:val="00170FF8"/>
    <w:pPr>
      <w:spacing w:line="240" w:lineRule="auto"/>
      <w:ind w:firstLine="420"/>
    </w:pPr>
  </w:style>
  <w:style w:type="paragraph" w:styleId="a4">
    <w:name w:val="Document Map"/>
    <w:basedOn w:val="a"/>
    <w:semiHidden/>
    <w:qFormat/>
    <w:rsid w:val="00170FF8"/>
    <w:pPr>
      <w:shd w:val="clear" w:color="auto" w:fill="000080"/>
    </w:pPr>
  </w:style>
  <w:style w:type="paragraph" w:styleId="a5">
    <w:name w:val="Body Text"/>
    <w:basedOn w:val="a"/>
    <w:semiHidden/>
    <w:qFormat/>
    <w:rsid w:val="00170FF8"/>
    <w:pPr>
      <w:jc w:val="center"/>
    </w:pPr>
    <w:rPr>
      <w:szCs w:val="24"/>
    </w:rPr>
  </w:style>
  <w:style w:type="paragraph" w:styleId="a6">
    <w:name w:val="Body Text Indent"/>
    <w:basedOn w:val="a"/>
    <w:semiHidden/>
    <w:qFormat/>
    <w:rsid w:val="00170FF8"/>
    <w:pPr>
      <w:ind w:left="480"/>
    </w:pPr>
  </w:style>
  <w:style w:type="paragraph" w:styleId="50">
    <w:name w:val="toc 5"/>
    <w:basedOn w:val="a"/>
    <w:next w:val="a"/>
    <w:semiHidden/>
    <w:qFormat/>
    <w:rsid w:val="00170FF8"/>
    <w:pPr>
      <w:ind w:leftChars="800" w:left="1680"/>
    </w:pPr>
  </w:style>
  <w:style w:type="paragraph" w:styleId="30">
    <w:name w:val="toc 3"/>
    <w:basedOn w:val="a"/>
    <w:next w:val="a"/>
    <w:uiPriority w:val="39"/>
    <w:qFormat/>
    <w:rsid w:val="00170FF8"/>
    <w:pPr>
      <w:ind w:leftChars="400" w:left="840"/>
    </w:pPr>
  </w:style>
  <w:style w:type="paragraph" w:styleId="80">
    <w:name w:val="toc 8"/>
    <w:basedOn w:val="a"/>
    <w:next w:val="a"/>
    <w:semiHidden/>
    <w:qFormat/>
    <w:rsid w:val="00170FF8"/>
    <w:pPr>
      <w:ind w:leftChars="1400" w:left="2940"/>
    </w:pPr>
  </w:style>
  <w:style w:type="paragraph" w:styleId="20">
    <w:name w:val="Body Text Indent 2"/>
    <w:basedOn w:val="a"/>
    <w:semiHidden/>
    <w:qFormat/>
    <w:rsid w:val="00170FF8"/>
    <w:pPr>
      <w:ind w:leftChars="77" w:left="185" w:firstLine="295"/>
    </w:pPr>
  </w:style>
  <w:style w:type="paragraph" w:styleId="a7">
    <w:name w:val="Balloon Text"/>
    <w:basedOn w:val="a"/>
    <w:link w:val="Char"/>
    <w:uiPriority w:val="99"/>
    <w:semiHidden/>
    <w:unhideWhenUsed/>
    <w:qFormat/>
    <w:rsid w:val="00170FF8"/>
    <w:pPr>
      <w:spacing w:line="240" w:lineRule="auto"/>
    </w:pPr>
    <w:rPr>
      <w:sz w:val="18"/>
      <w:szCs w:val="18"/>
    </w:rPr>
  </w:style>
  <w:style w:type="paragraph" w:styleId="a8">
    <w:name w:val="footer"/>
    <w:basedOn w:val="a"/>
    <w:link w:val="Char0"/>
    <w:uiPriority w:val="99"/>
    <w:qFormat/>
    <w:rsid w:val="00170FF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9">
    <w:name w:val="header"/>
    <w:basedOn w:val="a"/>
    <w:semiHidden/>
    <w:qFormat/>
    <w:rsid w:val="00170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170FF8"/>
  </w:style>
  <w:style w:type="paragraph" w:styleId="40">
    <w:name w:val="toc 4"/>
    <w:basedOn w:val="a"/>
    <w:next w:val="a"/>
    <w:semiHidden/>
    <w:qFormat/>
    <w:rsid w:val="00170FF8"/>
    <w:pPr>
      <w:ind w:leftChars="600" w:left="1260"/>
    </w:pPr>
  </w:style>
  <w:style w:type="paragraph" w:styleId="60">
    <w:name w:val="toc 6"/>
    <w:basedOn w:val="a"/>
    <w:next w:val="a"/>
    <w:semiHidden/>
    <w:qFormat/>
    <w:rsid w:val="00170FF8"/>
    <w:pPr>
      <w:ind w:leftChars="1000" w:left="2100"/>
    </w:pPr>
  </w:style>
  <w:style w:type="paragraph" w:styleId="31">
    <w:name w:val="Body Text Indent 3"/>
    <w:basedOn w:val="a"/>
    <w:semiHidden/>
    <w:qFormat/>
    <w:rsid w:val="00170FF8"/>
    <w:pPr>
      <w:ind w:leftChars="154" w:left="370" w:firstLine="425"/>
    </w:pPr>
  </w:style>
  <w:style w:type="paragraph" w:styleId="21">
    <w:name w:val="toc 2"/>
    <w:basedOn w:val="a"/>
    <w:next w:val="a"/>
    <w:uiPriority w:val="39"/>
    <w:qFormat/>
    <w:rsid w:val="00170FF8"/>
    <w:pPr>
      <w:ind w:leftChars="200" w:left="420"/>
    </w:pPr>
  </w:style>
  <w:style w:type="paragraph" w:styleId="90">
    <w:name w:val="toc 9"/>
    <w:basedOn w:val="a"/>
    <w:next w:val="a"/>
    <w:semiHidden/>
    <w:qFormat/>
    <w:rsid w:val="00170FF8"/>
    <w:pPr>
      <w:ind w:leftChars="1600" w:left="3360"/>
    </w:pPr>
  </w:style>
  <w:style w:type="paragraph" w:styleId="aa">
    <w:name w:val="Message Header"/>
    <w:basedOn w:val="a5"/>
    <w:semiHidden/>
    <w:qFormat/>
    <w:rsid w:val="00170FF8"/>
    <w:pPr>
      <w:keepLines/>
      <w:widowControl/>
      <w:tabs>
        <w:tab w:val="left" w:pos="1080"/>
      </w:tabs>
      <w:spacing w:after="120" w:line="240" w:lineRule="atLeast"/>
      <w:ind w:left="1080" w:hanging="1080"/>
      <w:jc w:val="left"/>
    </w:pPr>
    <w:rPr>
      <w:rFonts w:ascii="Garamond" w:hAnsi="Garamond"/>
      <w:caps/>
      <w:kern w:val="0"/>
      <w:sz w:val="18"/>
      <w:szCs w:val="20"/>
    </w:rPr>
  </w:style>
  <w:style w:type="character" w:styleId="ab">
    <w:name w:val="page number"/>
    <w:basedOn w:val="a0"/>
    <w:semiHidden/>
    <w:qFormat/>
    <w:rsid w:val="00170FF8"/>
  </w:style>
  <w:style w:type="character" w:styleId="ac">
    <w:name w:val="FollowedHyperlink"/>
    <w:basedOn w:val="a0"/>
    <w:semiHidden/>
    <w:qFormat/>
    <w:rsid w:val="00170FF8"/>
    <w:rPr>
      <w:color w:val="800080"/>
      <w:u w:val="single"/>
    </w:rPr>
  </w:style>
  <w:style w:type="character" w:styleId="ad">
    <w:name w:val="Hyperlink"/>
    <w:basedOn w:val="a0"/>
    <w:uiPriority w:val="99"/>
    <w:qFormat/>
    <w:rsid w:val="00170FF8"/>
    <w:rPr>
      <w:color w:val="0000FF"/>
      <w:u w:val="single"/>
    </w:rPr>
  </w:style>
  <w:style w:type="table" w:styleId="ae">
    <w:name w:val="Table Grid"/>
    <w:basedOn w:val="a1"/>
    <w:qFormat/>
    <w:rsid w:val="00170FF8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w9da">
    <w:name w:val="zw9da"/>
    <w:basedOn w:val="a"/>
    <w:qFormat/>
    <w:rsid w:val="00170FF8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/>
      <w:color w:val="000000"/>
      <w:kern w:val="0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qFormat/>
    <w:rsid w:val="00170FF8"/>
    <w:rPr>
      <w:kern w:val="2"/>
      <w:sz w:val="18"/>
      <w:szCs w:val="18"/>
    </w:rPr>
  </w:style>
  <w:style w:type="paragraph" w:customStyle="1" w:styleId="p0">
    <w:name w:val="p0"/>
    <w:basedOn w:val="a"/>
    <w:qFormat/>
    <w:rsid w:val="00170FF8"/>
    <w:pPr>
      <w:widowControl/>
      <w:spacing w:line="240" w:lineRule="auto"/>
      <w:jc w:val="left"/>
    </w:pPr>
    <w:rPr>
      <w:kern w:val="0"/>
      <w:sz w:val="21"/>
      <w:szCs w:val="21"/>
    </w:rPr>
  </w:style>
  <w:style w:type="character" w:customStyle="1" w:styleId="Char0">
    <w:name w:val="页脚 Char"/>
    <w:basedOn w:val="a0"/>
    <w:link w:val="a8"/>
    <w:uiPriority w:val="99"/>
    <w:qFormat/>
    <w:rsid w:val="00170FF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from%20lyc\&#35268;&#31243;\MDCL&#25991;&#20214;&#27169;&#2925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90E2EF-D279-41C6-B0F4-752FC8E8D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MDCL文件模版</Template>
  <TotalTime>17</TotalTime>
  <Pages>1</Pages>
  <Words>568</Words>
  <Characters>3241</Characters>
  <Application>Microsoft Office Word</Application>
  <DocSecurity>0</DocSecurity>
  <Lines>27</Lines>
  <Paragraphs>7</Paragraphs>
  <ScaleCrop>false</ScaleCrop>
  <Company>MDCL</Company>
  <LinksUpToDate>false</LinksUpToDate>
  <CharactersWithSpaces>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liujing</dc:creator>
  <cp:lastModifiedBy>Windows 用户</cp:lastModifiedBy>
  <cp:revision>54</cp:revision>
  <cp:lastPrinted>2012-08-28T07:43:00Z</cp:lastPrinted>
  <dcterms:created xsi:type="dcterms:W3CDTF">2016-12-27T07:10:00Z</dcterms:created>
  <dcterms:modified xsi:type="dcterms:W3CDTF">2018-12-28T06:56:00Z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